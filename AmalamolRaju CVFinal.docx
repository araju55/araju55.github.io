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54634A50" w14:textId="77777777" w:rsidTr="006F1AFF">
        <w:trPr>
          <w:trHeight w:hRule="exact" w:val="1985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F4E5919" w14:textId="77777777" w:rsidR="00556337" w:rsidRPr="006F1AFF" w:rsidRDefault="002C0706" w:rsidP="00E5521B">
            <w:pPr>
              <w:pStyle w:val="Title"/>
              <w:rPr>
                <w:sz w:val="60"/>
                <w:szCs w:val="60"/>
              </w:rPr>
            </w:pPr>
            <w:r w:rsidRPr="006F1AFF">
              <w:rPr>
                <w:sz w:val="60"/>
                <w:szCs w:val="60"/>
              </w:rPr>
              <w:t>Amalamol</w:t>
            </w:r>
          </w:p>
          <w:p w14:paraId="6BBCD7E4" w14:textId="77777777" w:rsidR="00FE18B2" w:rsidRPr="00565B06" w:rsidRDefault="002C0706" w:rsidP="00E5521B">
            <w:pPr>
              <w:pStyle w:val="Subtitle"/>
            </w:pPr>
            <w:r w:rsidRPr="006F1AFF">
              <w:rPr>
                <w:sz w:val="60"/>
                <w:szCs w:val="60"/>
              </w:rPr>
              <w:t>raju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8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51"/>
              <w:gridCol w:w="358"/>
            </w:tblGrid>
            <w:tr w:rsidR="00323C3F" w:rsidRPr="00D92BA1" w14:paraId="6A9E2598" w14:textId="77777777" w:rsidTr="006F1AFF">
              <w:trPr>
                <w:trHeight w:val="520"/>
              </w:trPr>
              <w:tc>
                <w:tcPr>
                  <w:tcW w:w="345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6B32E6E" w14:textId="77777777" w:rsidR="00323C3F" w:rsidRPr="00D92BA1" w:rsidRDefault="00D405C6" w:rsidP="002C0706">
                  <w:pPr>
                    <w:pStyle w:val="ContactInfo"/>
                    <w:jc w:val="left"/>
                    <w:rPr>
                      <w:color w:val="auto"/>
                      <w:sz w:val="20"/>
                      <w:szCs w:val="20"/>
                    </w:rPr>
                  </w:pPr>
                  <w:sdt>
                    <w:sdtPr>
                      <w:rPr>
                        <w:color w:val="auto"/>
                        <w:sz w:val="20"/>
                        <w:szCs w:val="20"/>
                      </w:rPr>
                      <w:alias w:val="Enter address:"/>
                      <w:tag w:val="Enter address:"/>
                      <w:id w:val="966779368"/>
                      <w:placeholder>
                        <w:docPart w:val="34605043161E49DAA067251C2BA62E8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C0706" w:rsidRPr="00D92BA1">
                        <w:rPr>
                          <w:color w:val="auto"/>
                          <w:sz w:val="20"/>
                          <w:szCs w:val="20"/>
                        </w:rPr>
                        <w:t>3 Davies Close, Kettering, Northamptonshire, NN157RE</w:t>
                      </w:r>
                    </w:sdtContent>
                  </w:sdt>
                </w:p>
              </w:tc>
              <w:tc>
                <w:tcPr>
                  <w:tcW w:w="358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308FB50" w14:textId="77777777" w:rsidR="00323C3F" w:rsidRPr="00D92BA1" w:rsidRDefault="00323C3F" w:rsidP="00323C3F">
                  <w:pPr>
                    <w:pStyle w:val="Icons"/>
                    <w:rPr>
                      <w:sz w:val="20"/>
                      <w:szCs w:val="20"/>
                    </w:rPr>
                  </w:pPr>
                  <w:r w:rsidRPr="00D92BA1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22054594" wp14:editId="3F4AFFCE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E570F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D92BA1" w14:paraId="045D56E3" w14:textId="77777777" w:rsidTr="006F1AFF">
              <w:trPr>
                <w:trHeight w:val="193"/>
              </w:trPr>
              <w:sdt>
                <w:sdtPr>
                  <w:rPr>
                    <w:color w:val="auto"/>
                    <w:sz w:val="20"/>
                    <w:szCs w:val="20"/>
                  </w:rPr>
                  <w:alias w:val="Enter phone:"/>
                  <w:tag w:val="Enter phone:"/>
                  <w:id w:val="-1849400302"/>
                  <w:placeholder>
                    <w:docPart w:val="2378EF15C32440DC82688A9F934521F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51" w:type="dxa"/>
                      <w:tcMar>
                        <w:left w:w="720" w:type="dxa"/>
                        <w:right w:w="29" w:type="dxa"/>
                      </w:tcMar>
                    </w:tcPr>
                    <w:p w14:paraId="501529E2" w14:textId="77777777" w:rsidR="00323C3F" w:rsidRPr="00D92BA1" w:rsidRDefault="002C0706" w:rsidP="00323C3F">
                      <w:pPr>
                        <w:pStyle w:val="ContactInfo"/>
                        <w:rPr>
                          <w:color w:val="auto"/>
                          <w:sz w:val="20"/>
                          <w:szCs w:val="20"/>
                        </w:rPr>
                      </w:pPr>
                      <w:r w:rsidRPr="00D92BA1">
                        <w:rPr>
                          <w:color w:val="auto"/>
                          <w:sz w:val="20"/>
                          <w:szCs w:val="20"/>
                        </w:rPr>
                        <w:t>07800534808</w:t>
                      </w:r>
                    </w:p>
                  </w:tc>
                </w:sdtContent>
              </w:sdt>
              <w:tc>
                <w:tcPr>
                  <w:tcW w:w="358" w:type="dxa"/>
                  <w:tcMar>
                    <w:left w:w="0" w:type="dxa"/>
                    <w:right w:w="0" w:type="dxa"/>
                  </w:tcMar>
                </w:tcPr>
                <w:p w14:paraId="56F4B1FF" w14:textId="77777777" w:rsidR="00323C3F" w:rsidRPr="00D92BA1" w:rsidRDefault="00323C3F" w:rsidP="00323C3F">
                  <w:pPr>
                    <w:pStyle w:val="Icons"/>
                    <w:rPr>
                      <w:sz w:val="20"/>
                      <w:szCs w:val="20"/>
                    </w:rPr>
                  </w:pPr>
                  <w:r w:rsidRPr="00D92BA1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3B444ECA" wp14:editId="468F63C3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8ED9B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D92BA1" w14:paraId="7E59CD23" w14:textId="77777777" w:rsidTr="006F1AFF">
              <w:trPr>
                <w:trHeight w:val="193"/>
              </w:trPr>
              <w:sdt>
                <w:sdtPr>
                  <w:rPr>
                    <w:color w:val="auto"/>
                    <w:sz w:val="20"/>
                    <w:szCs w:val="20"/>
                  </w:rPr>
                  <w:alias w:val="Enter email:"/>
                  <w:tag w:val="Enter email:"/>
                  <w:id w:val="-675184368"/>
                  <w:placeholder>
                    <w:docPart w:val="22F8B63C70474A79920C6930E3FE7134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51" w:type="dxa"/>
                      <w:tcMar>
                        <w:left w:w="720" w:type="dxa"/>
                        <w:right w:w="29" w:type="dxa"/>
                      </w:tcMar>
                    </w:tcPr>
                    <w:p w14:paraId="0BDAEE60" w14:textId="77777777" w:rsidR="00323C3F" w:rsidRPr="00D92BA1" w:rsidRDefault="002C0706" w:rsidP="00323C3F">
                      <w:pPr>
                        <w:pStyle w:val="ContactInfo"/>
                        <w:rPr>
                          <w:color w:val="auto"/>
                          <w:sz w:val="20"/>
                          <w:szCs w:val="20"/>
                        </w:rPr>
                      </w:pPr>
                      <w:r w:rsidRPr="00D92BA1">
                        <w:rPr>
                          <w:color w:val="auto"/>
                          <w:sz w:val="20"/>
                          <w:szCs w:val="20"/>
                        </w:rPr>
                        <w:t>araju5500@gmail.com</w:t>
                      </w:r>
                    </w:p>
                  </w:tc>
                </w:sdtContent>
              </w:sdt>
              <w:tc>
                <w:tcPr>
                  <w:tcW w:w="358" w:type="dxa"/>
                  <w:tcMar>
                    <w:left w:w="0" w:type="dxa"/>
                    <w:right w:w="0" w:type="dxa"/>
                  </w:tcMar>
                </w:tcPr>
                <w:p w14:paraId="68F79D48" w14:textId="77777777" w:rsidR="00323C3F" w:rsidRPr="00D92BA1" w:rsidRDefault="00323C3F" w:rsidP="00323C3F">
                  <w:pPr>
                    <w:pStyle w:val="Icons"/>
                    <w:rPr>
                      <w:sz w:val="20"/>
                      <w:szCs w:val="20"/>
                    </w:rPr>
                  </w:pPr>
                  <w:r w:rsidRPr="00D92BA1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05F31B84" wp14:editId="5A734B1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6397B0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D92BA1" w14:paraId="6E271B70" w14:textId="77777777" w:rsidTr="006F1AFF">
              <w:trPr>
                <w:trHeight w:val="193"/>
              </w:trPr>
              <w:sdt>
                <w:sdtPr>
                  <w:rPr>
                    <w:rFonts w:cstheme="minorHAnsi"/>
                    <w:color w:val="auto"/>
                    <w:sz w:val="20"/>
                    <w:szCs w:val="20"/>
                    <w:bdr w:val="none" w:sz="0" w:space="0" w:color="auto" w:frame="1"/>
                  </w:rPr>
                  <w:alias w:val="Enter LinkedIn profile:"/>
                  <w:tag w:val="Enter LinkedIn profile:"/>
                  <w:id w:val="1102843699"/>
                  <w:placeholder>
                    <w:docPart w:val="727B4720A7E743D1895F988FAC2DAA6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51" w:type="dxa"/>
                      <w:tcMar>
                        <w:left w:w="720" w:type="dxa"/>
                        <w:right w:w="29" w:type="dxa"/>
                      </w:tcMar>
                    </w:tcPr>
                    <w:p w14:paraId="561FACD4" w14:textId="03B0B7CC" w:rsidR="00323C3F" w:rsidRPr="00D92BA1" w:rsidRDefault="00E10747" w:rsidP="00323C3F">
                      <w:pPr>
                        <w:pStyle w:val="ContactInfo"/>
                        <w:rPr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auto"/>
                          <w:sz w:val="20"/>
                          <w:szCs w:val="20"/>
                          <w:bdr w:val="none" w:sz="0" w:space="0" w:color="auto" w:frame="1"/>
                        </w:rPr>
                        <w:t>https:/www.linkedin.com/in/amalamol-raju-1a387b158</w:t>
                      </w:r>
                    </w:p>
                  </w:tc>
                </w:sdtContent>
              </w:sdt>
              <w:tc>
                <w:tcPr>
                  <w:tcW w:w="358" w:type="dxa"/>
                  <w:tcMar>
                    <w:left w:w="0" w:type="dxa"/>
                    <w:right w:w="0" w:type="dxa"/>
                  </w:tcMar>
                </w:tcPr>
                <w:p w14:paraId="18361743" w14:textId="77777777" w:rsidR="00323C3F" w:rsidRPr="00D92BA1" w:rsidRDefault="00323C3F" w:rsidP="00323C3F">
                  <w:pPr>
                    <w:pStyle w:val="Icons"/>
                    <w:rPr>
                      <w:sz w:val="20"/>
                      <w:szCs w:val="20"/>
                    </w:rPr>
                  </w:pPr>
                  <w:r w:rsidRPr="00D92BA1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4150E79" wp14:editId="06D8EC43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6A8F8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D92BA1" w14:paraId="3C08D6BA" w14:textId="77777777" w:rsidTr="006F1AFF">
              <w:trPr>
                <w:trHeight w:val="185"/>
              </w:trPr>
              <w:tc>
                <w:tcPr>
                  <w:tcW w:w="3451" w:type="dxa"/>
                  <w:tcMar>
                    <w:left w:w="720" w:type="dxa"/>
                    <w:right w:w="29" w:type="dxa"/>
                  </w:tcMar>
                </w:tcPr>
                <w:p w14:paraId="6D547712" w14:textId="77777777" w:rsidR="00323C3F" w:rsidRPr="00D92BA1" w:rsidRDefault="00D405C6" w:rsidP="00323C3F">
                  <w:pPr>
                    <w:pStyle w:val="ContactInfo"/>
                    <w:rPr>
                      <w:color w:val="auto"/>
                      <w:sz w:val="20"/>
                      <w:szCs w:val="20"/>
                    </w:rPr>
                  </w:pPr>
                  <w:sdt>
                    <w:sdtPr>
                      <w:rPr>
                        <w:color w:val="auto"/>
                        <w:sz w:val="20"/>
                        <w:szCs w:val="20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CBBE7594B86C4B5F8FC90C9DB14303C6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C0706" w:rsidRPr="00D92BA1">
                        <w:rPr>
                          <w:color w:val="auto"/>
                          <w:sz w:val="20"/>
                          <w:szCs w:val="20"/>
                        </w:rPr>
                        <w:t>https://araju55.github.io/</w:t>
                      </w:r>
                    </w:sdtContent>
                  </w:sdt>
                </w:p>
              </w:tc>
              <w:tc>
                <w:tcPr>
                  <w:tcW w:w="358" w:type="dxa"/>
                  <w:tcMar>
                    <w:left w:w="0" w:type="dxa"/>
                    <w:right w:w="0" w:type="dxa"/>
                  </w:tcMar>
                </w:tcPr>
                <w:p w14:paraId="5C68D038" w14:textId="77777777" w:rsidR="00323C3F" w:rsidRPr="00D92BA1" w:rsidRDefault="00323C3F" w:rsidP="00323C3F">
                  <w:pPr>
                    <w:pStyle w:val="Icons"/>
                    <w:rPr>
                      <w:sz w:val="20"/>
                      <w:szCs w:val="20"/>
                    </w:rPr>
                  </w:pPr>
                  <w:r w:rsidRPr="00D92BA1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4AEC7193" wp14:editId="6BCDE6D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AADE53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A226401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763E01" w:rsidRPr="00763E01" w14:paraId="396925DA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026B1A3" w14:textId="77777777" w:rsidR="000E24AC" w:rsidRPr="00763E01" w:rsidRDefault="00075B13" w:rsidP="009D0878">
            <w:pPr>
              <w:pStyle w:val="Icons"/>
              <w:rPr>
                <w:color w:val="auto"/>
              </w:rPr>
            </w:pPr>
            <w:r w:rsidRPr="00763E01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551CFEFF" wp14:editId="546F6E7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536E8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7797422" w14:textId="77777777" w:rsidR="000E24AC" w:rsidRPr="00763E01" w:rsidRDefault="002C0706" w:rsidP="007850D1">
            <w:pPr>
              <w:pStyle w:val="Heading1"/>
              <w:outlineLvl w:val="0"/>
              <w:rPr>
                <w:color w:val="auto"/>
              </w:rPr>
            </w:pPr>
            <w:r w:rsidRPr="00763E01">
              <w:rPr>
                <w:color w:val="auto"/>
                <w:sz w:val="28"/>
              </w:rPr>
              <w:t>PERSONAL PROFILE</w:t>
            </w:r>
          </w:p>
        </w:tc>
      </w:tr>
    </w:tbl>
    <w:p w14:paraId="11DDFAD5" w14:textId="4D51C76C" w:rsidR="00A77B4D" w:rsidRPr="00763E01" w:rsidRDefault="002C0706" w:rsidP="007850D1">
      <w:pPr>
        <w:rPr>
          <w:color w:val="auto"/>
          <w:sz w:val="20"/>
        </w:rPr>
      </w:pPr>
      <w:r w:rsidRPr="00763E01">
        <w:rPr>
          <w:color w:val="auto"/>
          <w:sz w:val="20"/>
        </w:rPr>
        <w:t xml:space="preserve">A </w:t>
      </w:r>
      <w:r w:rsidR="00763E01" w:rsidRPr="00763E01">
        <w:rPr>
          <w:color w:val="auto"/>
          <w:sz w:val="20"/>
        </w:rPr>
        <w:t xml:space="preserve">passionate, hard-working </w:t>
      </w:r>
      <w:r w:rsidRPr="00763E01">
        <w:rPr>
          <w:color w:val="auto"/>
          <w:sz w:val="20"/>
        </w:rPr>
        <w:t>second year Computer Science undergraduate</w:t>
      </w:r>
      <w:r w:rsidR="00763E01" w:rsidRPr="00763E01">
        <w:rPr>
          <w:color w:val="auto"/>
          <w:sz w:val="20"/>
        </w:rPr>
        <w:t xml:space="preserve"> with in depth knowledge </w:t>
      </w:r>
      <w:r w:rsidR="00763E01" w:rsidRPr="00763E01">
        <w:rPr>
          <w:color w:val="auto"/>
          <w:sz w:val="20"/>
        </w:rPr>
        <w:t>gained in technical programming languages like Python, HTML, CSS</w:t>
      </w:r>
      <w:r w:rsidR="00763E01" w:rsidRPr="00763E01">
        <w:rPr>
          <w:color w:val="auto"/>
          <w:sz w:val="20"/>
        </w:rPr>
        <w:t xml:space="preserve">, Java, etc. </w:t>
      </w:r>
      <w:r w:rsidR="00763E01" w:rsidRPr="00763E01">
        <w:rPr>
          <w:color w:val="auto"/>
          <w:sz w:val="20"/>
        </w:rPr>
        <w:t>Strong communicator with proven experience of working within high demand restaurant dealing with customers from various background</w:t>
      </w:r>
      <w:r w:rsidR="00763E01" w:rsidRPr="00763E01">
        <w:rPr>
          <w:color w:val="auto"/>
          <w:sz w:val="20"/>
        </w:rPr>
        <w:t xml:space="preserve">s </w:t>
      </w:r>
      <w:r w:rsidR="00763E01" w:rsidRPr="00763E01">
        <w:rPr>
          <w:color w:val="auto"/>
          <w:sz w:val="20"/>
        </w:rPr>
        <w:t>both local and international.</w:t>
      </w:r>
      <w:r w:rsidR="00763E01" w:rsidRPr="00763E01">
        <w:rPr>
          <w:color w:val="auto"/>
          <w:sz w:val="20"/>
        </w:rPr>
        <w:t xml:space="preserve"> </w:t>
      </w:r>
      <w:r w:rsidR="00763E01" w:rsidRPr="00763E01">
        <w:rPr>
          <w:color w:val="auto"/>
          <w:sz w:val="20"/>
        </w:rPr>
        <w:t>Possessing excellent client facing skills, problem solving and identification for opportunities of improvement. Strong team player and able to deliver results for team and individual tasks.</w:t>
      </w:r>
      <w:r w:rsidR="00763E01" w:rsidRPr="00763E01">
        <w:rPr>
          <w:color w:val="auto"/>
          <w:sz w:val="20"/>
        </w:rPr>
        <w:t xml:space="preserve"> </w:t>
      </w:r>
      <w:r w:rsidRPr="00763E01">
        <w:rPr>
          <w:color w:val="auto"/>
          <w:sz w:val="20"/>
        </w:rPr>
        <w:t>Looking for a one-year placement in a company from May to develop my 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763E01" w:rsidRPr="00763E01" w14:paraId="20391EC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BEC80AB" w14:textId="77777777" w:rsidR="00A77B4D" w:rsidRPr="00763E01" w:rsidRDefault="00075B13" w:rsidP="00075B13">
            <w:pPr>
              <w:pStyle w:val="Icons"/>
              <w:rPr>
                <w:color w:val="auto"/>
              </w:rPr>
            </w:pPr>
            <w:r w:rsidRPr="00763E01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51ED2E9B" wp14:editId="1321E1A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EA5AA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B10D7F2" w14:textId="77777777" w:rsidR="00A77B4D" w:rsidRPr="00763E01" w:rsidRDefault="00D405C6" w:rsidP="002146F8">
            <w:pPr>
              <w:pStyle w:val="Heading1"/>
              <w:outlineLvl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Education:"/>
                <w:tag w:val="Education:"/>
                <w:id w:val="1586649636"/>
                <w:placeholder>
                  <w:docPart w:val="4A389C97A4F84A57A506671913CFD54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763E01">
                  <w:rPr>
                    <w:color w:val="auto"/>
                    <w:sz w:val="28"/>
                  </w:rPr>
                  <w:t>Education</w:t>
                </w:r>
              </w:sdtContent>
            </w:sdt>
          </w:p>
        </w:tc>
      </w:tr>
    </w:tbl>
    <w:p w14:paraId="4A5DA2A9" w14:textId="77777777" w:rsidR="007C0E0E" w:rsidRPr="00763E01" w:rsidRDefault="002C0706" w:rsidP="00B47E1E">
      <w:pPr>
        <w:pStyle w:val="Heading2"/>
        <w:rPr>
          <w:color w:val="auto"/>
        </w:rPr>
      </w:pPr>
      <w:r w:rsidRPr="00763E01">
        <w:rPr>
          <w:color w:val="auto"/>
        </w:rPr>
        <w:t>BSc (Hons) Computer Science</w:t>
      </w:r>
      <w:r w:rsidR="007C0E0E" w:rsidRPr="00763E01">
        <w:rPr>
          <w:color w:val="auto"/>
        </w:rPr>
        <w:t xml:space="preserve"> | </w:t>
      </w:r>
      <w:r w:rsidRPr="00763E01">
        <w:rPr>
          <w:rStyle w:val="Emphasis"/>
          <w:color w:val="auto"/>
        </w:rPr>
        <w:t>Oxford Brookes University</w:t>
      </w:r>
    </w:p>
    <w:p w14:paraId="0536115A" w14:textId="38C38F99" w:rsidR="002C0706" w:rsidRPr="00763E01" w:rsidRDefault="002C0706" w:rsidP="001D32FB">
      <w:pPr>
        <w:pStyle w:val="Heading3"/>
        <w:rPr>
          <w:color w:val="auto"/>
        </w:rPr>
      </w:pPr>
      <w:r w:rsidRPr="00763E01">
        <w:rPr>
          <w:color w:val="auto"/>
        </w:rPr>
        <w:t>2017</w:t>
      </w:r>
      <w:r w:rsidR="007C0E0E" w:rsidRPr="00763E01">
        <w:rPr>
          <w:color w:val="auto"/>
        </w:rPr>
        <w:t xml:space="preserve"> – </w:t>
      </w:r>
      <w:r w:rsidRPr="00763E01">
        <w:rPr>
          <w:color w:val="auto"/>
        </w:rPr>
        <w:t>2021</w:t>
      </w:r>
    </w:p>
    <w:p w14:paraId="597F47DA" w14:textId="77777777" w:rsidR="00BC203F" w:rsidRPr="00763E01" w:rsidRDefault="00BC203F" w:rsidP="00BC203F">
      <w:pPr>
        <w:rPr>
          <w:b/>
          <w:color w:val="auto"/>
        </w:rPr>
      </w:pPr>
      <w:r w:rsidRPr="00763E01">
        <w:rPr>
          <w:b/>
          <w:color w:val="auto"/>
        </w:rPr>
        <w:t xml:space="preserve">MODULES COMPLETED: - </w:t>
      </w:r>
    </w:p>
    <w:p w14:paraId="02F46146" w14:textId="77777777" w:rsidR="00BC203F" w:rsidRPr="00763E01" w:rsidRDefault="00BC203F" w:rsidP="00BC203F">
      <w:pPr>
        <w:pStyle w:val="ListParagraph"/>
        <w:numPr>
          <w:ilvl w:val="0"/>
          <w:numId w:val="24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Understanding Programming (Double Python)</w:t>
      </w:r>
    </w:p>
    <w:p w14:paraId="74445D32" w14:textId="77777777" w:rsidR="00BC203F" w:rsidRPr="00763E01" w:rsidRDefault="00BC203F" w:rsidP="00BC203F">
      <w:pPr>
        <w:pStyle w:val="ListParagraph"/>
        <w:numPr>
          <w:ilvl w:val="0"/>
          <w:numId w:val="24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 xml:space="preserve">Foundations of Computer Systems </w:t>
      </w:r>
    </w:p>
    <w:p w14:paraId="7DB82BCB" w14:textId="77777777" w:rsidR="00BC203F" w:rsidRPr="00763E01" w:rsidRDefault="00BC203F" w:rsidP="00BC203F">
      <w:pPr>
        <w:pStyle w:val="ListParagraph"/>
        <w:numPr>
          <w:ilvl w:val="0"/>
          <w:numId w:val="24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Networking and Multi- media</w:t>
      </w:r>
    </w:p>
    <w:p w14:paraId="1D74F96B" w14:textId="77777777" w:rsidR="00BC203F" w:rsidRPr="00763E01" w:rsidRDefault="00BC203F" w:rsidP="00BC203F">
      <w:pPr>
        <w:pStyle w:val="ListParagraph"/>
        <w:numPr>
          <w:ilvl w:val="0"/>
          <w:numId w:val="24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Introduction to Object Oriented Programming (Java)</w:t>
      </w:r>
    </w:p>
    <w:p w14:paraId="2B913C4A" w14:textId="77777777" w:rsidR="00BC203F" w:rsidRPr="00763E01" w:rsidRDefault="00BC203F" w:rsidP="00BC203F">
      <w:pPr>
        <w:pStyle w:val="ListParagraph"/>
        <w:numPr>
          <w:ilvl w:val="0"/>
          <w:numId w:val="24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Professional Software System Design</w:t>
      </w:r>
    </w:p>
    <w:p w14:paraId="7DC2A21E" w14:textId="77777777" w:rsidR="00BC203F" w:rsidRPr="00763E01" w:rsidRDefault="00BC203F" w:rsidP="00BC203F">
      <w:pPr>
        <w:pStyle w:val="ListParagraph"/>
        <w:numPr>
          <w:ilvl w:val="0"/>
          <w:numId w:val="24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Software Development Environments</w:t>
      </w:r>
    </w:p>
    <w:p w14:paraId="2ED264CA" w14:textId="77777777" w:rsidR="00BC203F" w:rsidRPr="00763E01" w:rsidRDefault="00BC203F" w:rsidP="00BC203F">
      <w:pPr>
        <w:pStyle w:val="ListParagraph"/>
        <w:numPr>
          <w:ilvl w:val="0"/>
          <w:numId w:val="24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 xml:space="preserve">Discrete Mathematics </w:t>
      </w:r>
    </w:p>
    <w:p w14:paraId="725036C9" w14:textId="77777777" w:rsidR="00BC203F" w:rsidRPr="00763E01" w:rsidRDefault="00BC203F" w:rsidP="00BC203F">
      <w:pPr>
        <w:rPr>
          <w:b/>
          <w:color w:val="auto"/>
        </w:rPr>
      </w:pPr>
      <w:r w:rsidRPr="00763E01">
        <w:rPr>
          <w:b/>
          <w:color w:val="auto"/>
        </w:rPr>
        <w:t xml:space="preserve">CURRENT MODULES: - </w:t>
      </w:r>
    </w:p>
    <w:p w14:paraId="0A52A2DA" w14:textId="77777777" w:rsidR="00BC203F" w:rsidRPr="00763E01" w:rsidRDefault="00BC203F" w:rsidP="00BC203F">
      <w:pPr>
        <w:pStyle w:val="ListParagraph"/>
        <w:numPr>
          <w:ilvl w:val="0"/>
          <w:numId w:val="25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Foundations of Security</w:t>
      </w:r>
    </w:p>
    <w:p w14:paraId="444AED7B" w14:textId="22B595EC" w:rsidR="00BC203F" w:rsidRPr="00763E01" w:rsidRDefault="00BC203F" w:rsidP="001D32FB">
      <w:pPr>
        <w:pStyle w:val="ListParagraph"/>
        <w:numPr>
          <w:ilvl w:val="0"/>
          <w:numId w:val="25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Software Development with C &amp; C++</w:t>
      </w:r>
    </w:p>
    <w:p w14:paraId="19284D58" w14:textId="77777777" w:rsidR="00763E01" w:rsidRPr="00763E01" w:rsidRDefault="00763E01" w:rsidP="00763E01">
      <w:pPr>
        <w:pStyle w:val="ListParagraph"/>
        <w:numPr>
          <w:ilvl w:val="0"/>
          <w:numId w:val="25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Data Structure and Algorithms</w:t>
      </w:r>
    </w:p>
    <w:p w14:paraId="3A2BDE3E" w14:textId="77777777" w:rsidR="00763E01" w:rsidRPr="00763E01" w:rsidRDefault="00763E01" w:rsidP="00763E01">
      <w:pPr>
        <w:pStyle w:val="ListParagraph"/>
        <w:numPr>
          <w:ilvl w:val="0"/>
          <w:numId w:val="25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Innovative Product Development (double)</w:t>
      </w:r>
    </w:p>
    <w:p w14:paraId="3FF9CFFB" w14:textId="77777777" w:rsidR="00763E01" w:rsidRPr="00763E01" w:rsidRDefault="00763E01" w:rsidP="00763E01">
      <w:pPr>
        <w:pStyle w:val="ListParagraph"/>
        <w:numPr>
          <w:ilvl w:val="0"/>
          <w:numId w:val="25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Databases</w:t>
      </w:r>
    </w:p>
    <w:p w14:paraId="6DACB9C1" w14:textId="77777777" w:rsidR="00763E01" w:rsidRPr="00763E01" w:rsidRDefault="00763E01" w:rsidP="00763E01">
      <w:pPr>
        <w:pStyle w:val="ListParagraph"/>
        <w:numPr>
          <w:ilvl w:val="0"/>
          <w:numId w:val="25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Foundations of Computation</w:t>
      </w:r>
    </w:p>
    <w:p w14:paraId="5F60F075" w14:textId="46411BCD" w:rsidR="00763E01" w:rsidRPr="00763E01" w:rsidRDefault="00763E01" w:rsidP="00763E01">
      <w:pPr>
        <w:pStyle w:val="ListParagraph"/>
        <w:numPr>
          <w:ilvl w:val="0"/>
          <w:numId w:val="25"/>
        </w:numPr>
        <w:spacing w:after="0" w:line="259" w:lineRule="auto"/>
        <w:rPr>
          <w:color w:val="auto"/>
        </w:rPr>
      </w:pPr>
      <w:r w:rsidRPr="00763E01">
        <w:rPr>
          <w:color w:val="auto"/>
        </w:rPr>
        <w:t>Web Application Development</w:t>
      </w:r>
    </w:p>
    <w:p w14:paraId="5D3059AD" w14:textId="77777777" w:rsidR="007C0E0E" w:rsidRPr="00763E01" w:rsidRDefault="002C0706" w:rsidP="00B47E1E">
      <w:pPr>
        <w:pStyle w:val="Heading2"/>
        <w:rPr>
          <w:color w:val="auto"/>
        </w:rPr>
      </w:pPr>
      <w:r w:rsidRPr="00763E01">
        <w:rPr>
          <w:color w:val="auto"/>
        </w:rPr>
        <w:t>A-LEVELS and GCSE’s</w:t>
      </w:r>
      <w:r w:rsidR="007C0E0E" w:rsidRPr="00763E01">
        <w:rPr>
          <w:color w:val="auto"/>
        </w:rPr>
        <w:t xml:space="preserve"> | </w:t>
      </w:r>
      <w:r w:rsidRPr="00763E01">
        <w:rPr>
          <w:rStyle w:val="Emphasis"/>
          <w:color w:val="auto"/>
        </w:rPr>
        <w:t>Kettering Science Academy</w:t>
      </w:r>
    </w:p>
    <w:p w14:paraId="22ED3AEF" w14:textId="77777777" w:rsidR="007C0E0E" w:rsidRPr="00763E01" w:rsidRDefault="002C0706" w:rsidP="004F199F">
      <w:pPr>
        <w:pStyle w:val="Heading3"/>
        <w:rPr>
          <w:color w:val="auto"/>
        </w:rPr>
      </w:pPr>
      <w:r w:rsidRPr="00763E01">
        <w:rPr>
          <w:color w:val="auto"/>
        </w:rPr>
        <w:t>2012</w:t>
      </w:r>
      <w:r w:rsidR="007C0E0E" w:rsidRPr="00763E01">
        <w:rPr>
          <w:color w:val="auto"/>
        </w:rPr>
        <w:t xml:space="preserve"> – </w:t>
      </w:r>
      <w:r w:rsidRPr="00763E01">
        <w:rPr>
          <w:color w:val="auto"/>
        </w:rPr>
        <w:t>2017</w:t>
      </w:r>
    </w:p>
    <w:p w14:paraId="01FAAAAF" w14:textId="77777777" w:rsidR="007C0E0E" w:rsidRPr="00763E01" w:rsidRDefault="002C0706" w:rsidP="002C0706">
      <w:pPr>
        <w:pStyle w:val="ListParagraph"/>
        <w:numPr>
          <w:ilvl w:val="0"/>
          <w:numId w:val="16"/>
        </w:numPr>
        <w:rPr>
          <w:color w:val="auto"/>
          <w:sz w:val="20"/>
        </w:rPr>
      </w:pPr>
      <w:r w:rsidRPr="00763E01">
        <w:rPr>
          <w:color w:val="auto"/>
          <w:sz w:val="20"/>
        </w:rPr>
        <w:t>A-LEVELS: Cambridge Technicals (Distinction*), Applied Business (C) and Product Design (D)</w:t>
      </w:r>
    </w:p>
    <w:p w14:paraId="0872B679" w14:textId="77777777" w:rsidR="002C0706" w:rsidRPr="00763E01" w:rsidRDefault="002C0706" w:rsidP="002C0706">
      <w:pPr>
        <w:pStyle w:val="ListParagraph"/>
        <w:numPr>
          <w:ilvl w:val="0"/>
          <w:numId w:val="16"/>
        </w:numPr>
        <w:rPr>
          <w:color w:val="auto"/>
          <w:sz w:val="20"/>
        </w:rPr>
      </w:pPr>
      <w:r w:rsidRPr="00763E01">
        <w:rPr>
          <w:color w:val="auto"/>
          <w:sz w:val="20"/>
        </w:rPr>
        <w:t>GCSE’s: 9 B-E grades including Mathematics and English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763E01" w:rsidRPr="00763E01" w14:paraId="46D8EF4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3CEEA98" w14:textId="77777777" w:rsidR="005E088C" w:rsidRPr="00763E01" w:rsidRDefault="00075B13" w:rsidP="00075B13">
            <w:pPr>
              <w:pStyle w:val="Icons"/>
              <w:rPr>
                <w:color w:val="auto"/>
              </w:rPr>
            </w:pPr>
            <w:r w:rsidRPr="00763E01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15DB7CDF" wp14:editId="2052346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82C84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40AA141" w14:textId="77777777" w:rsidR="005E088C" w:rsidRPr="00763E01" w:rsidRDefault="00D405C6" w:rsidP="0004158B">
            <w:pPr>
              <w:pStyle w:val="Heading1"/>
              <w:outlineLvl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Education:"/>
                <w:tag w:val="Education:"/>
                <w:id w:val="-2131392780"/>
                <w:placeholder>
                  <w:docPart w:val="F6DFB1A3B8F146FCA79E5608B8B287AC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763E01">
                  <w:rPr>
                    <w:color w:val="auto"/>
                    <w:sz w:val="28"/>
                    <w:szCs w:val="28"/>
                  </w:rPr>
                  <w:t>Experience</w:t>
                </w:r>
              </w:sdtContent>
            </w:sdt>
          </w:p>
        </w:tc>
      </w:tr>
    </w:tbl>
    <w:p w14:paraId="0B5F4807" w14:textId="763350C5" w:rsidR="005E088C" w:rsidRPr="00763E01" w:rsidRDefault="002C0706" w:rsidP="00B47E1E">
      <w:pPr>
        <w:pStyle w:val="Heading2"/>
        <w:rPr>
          <w:color w:val="auto"/>
        </w:rPr>
      </w:pPr>
      <w:r w:rsidRPr="00763E01">
        <w:rPr>
          <w:color w:val="auto"/>
        </w:rPr>
        <w:t>Team Member Star</w:t>
      </w:r>
      <w:r w:rsidR="005E088C" w:rsidRPr="00763E01">
        <w:rPr>
          <w:color w:val="auto"/>
        </w:rPr>
        <w:t xml:space="preserve"> | </w:t>
      </w:r>
      <w:r w:rsidRPr="00763E01">
        <w:rPr>
          <w:rStyle w:val="Emphasis"/>
          <w:color w:val="auto"/>
        </w:rPr>
        <w:t>Pret A Manger</w:t>
      </w:r>
      <w:r w:rsidR="0091433D" w:rsidRPr="00763E01">
        <w:rPr>
          <w:rStyle w:val="Emphasis"/>
          <w:color w:val="auto"/>
        </w:rPr>
        <w:t xml:space="preserve"> – Bicester Village, Bicester, Oxfordshire</w:t>
      </w:r>
    </w:p>
    <w:p w14:paraId="615AE133" w14:textId="7B1EC7C6" w:rsidR="005E088C" w:rsidRPr="00763E01" w:rsidRDefault="002C0706" w:rsidP="004F199F">
      <w:pPr>
        <w:pStyle w:val="Heading3"/>
        <w:rPr>
          <w:color w:val="auto"/>
        </w:rPr>
      </w:pPr>
      <w:r w:rsidRPr="00763E01">
        <w:rPr>
          <w:color w:val="auto"/>
        </w:rPr>
        <w:t>October 2017</w:t>
      </w:r>
      <w:r w:rsidR="005E088C" w:rsidRPr="00763E01">
        <w:rPr>
          <w:color w:val="auto"/>
        </w:rPr>
        <w:t xml:space="preserve"> – </w:t>
      </w:r>
      <w:r w:rsidRPr="00763E01">
        <w:rPr>
          <w:color w:val="auto"/>
        </w:rPr>
        <w:t>Present</w:t>
      </w:r>
    </w:p>
    <w:p w14:paraId="66E2F003" w14:textId="70E338BB" w:rsidR="00763E01" w:rsidRPr="00763E01" w:rsidRDefault="00763E01" w:rsidP="00763E01">
      <w:pPr>
        <w:rPr>
          <w:color w:val="auto"/>
          <w:sz w:val="20"/>
        </w:rPr>
      </w:pPr>
      <w:r w:rsidRPr="00763E01">
        <w:rPr>
          <w:color w:val="auto"/>
          <w:sz w:val="20"/>
        </w:rPr>
        <w:t xml:space="preserve">Key team member of large restaurant within a designer outlet. High demand store with constant flow of customers both local and international. </w:t>
      </w:r>
    </w:p>
    <w:p w14:paraId="4B0B22DA" w14:textId="77777777" w:rsidR="00763E01" w:rsidRPr="00763E01" w:rsidRDefault="00763E01" w:rsidP="00763E01">
      <w:pPr>
        <w:ind w:left="360"/>
        <w:rPr>
          <w:b/>
          <w:color w:val="auto"/>
          <w:sz w:val="20"/>
          <w:u w:val="single"/>
        </w:rPr>
      </w:pPr>
      <w:r w:rsidRPr="00763E01">
        <w:rPr>
          <w:b/>
          <w:color w:val="auto"/>
          <w:sz w:val="20"/>
          <w:u w:val="single"/>
        </w:rPr>
        <w:lastRenderedPageBreak/>
        <w:t>Main Responsibilities: -</w:t>
      </w:r>
    </w:p>
    <w:p w14:paraId="0544E03D" w14:textId="77777777" w:rsidR="00763E01" w:rsidRPr="00763E01" w:rsidRDefault="00763E01" w:rsidP="00763E01">
      <w:pPr>
        <w:pStyle w:val="ListParagraph"/>
        <w:numPr>
          <w:ilvl w:val="0"/>
          <w:numId w:val="19"/>
        </w:numPr>
        <w:rPr>
          <w:color w:val="auto"/>
          <w:sz w:val="20"/>
        </w:rPr>
      </w:pPr>
      <w:r w:rsidRPr="00763E01">
        <w:rPr>
          <w:color w:val="auto"/>
          <w:sz w:val="20"/>
        </w:rPr>
        <w:t>Actively greeting customers and maintaining consistent levels of communication and service across the restaurant</w:t>
      </w:r>
    </w:p>
    <w:p w14:paraId="3E5B2BDF" w14:textId="77777777" w:rsidR="00763E01" w:rsidRPr="00763E01" w:rsidRDefault="00763E01" w:rsidP="00763E01">
      <w:pPr>
        <w:pStyle w:val="ListParagraph"/>
        <w:numPr>
          <w:ilvl w:val="0"/>
          <w:numId w:val="19"/>
        </w:numPr>
        <w:rPr>
          <w:color w:val="auto"/>
          <w:sz w:val="20"/>
        </w:rPr>
      </w:pPr>
      <w:r w:rsidRPr="00763E01">
        <w:rPr>
          <w:color w:val="auto"/>
          <w:sz w:val="20"/>
        </w:rPr>
        <w:t>Taking decisive actions to improve customer services and restaurant experience</w:t>
      </w:r>
    </w:p>
    <w:p w14:paraId="4AAEEE31" w14:textId="77777777" w:rsidR="00763E01" w:rsidRPr="00763E01" w:rsidRDefault="00763E01" w:rsidP="00763E01">
      <w:pPr>
        <w:pStyle w:val="ListParagraph"/>
        <w:numPr>
          <w:ilvl w:val="0"/>
          <w:numId w:val="19"/>
        </w:numPr>
        <w:rPr>
          <w:color w:val="auto"/>
          <w:sz w:val="20"/>
        </w:rPr>
      </w:pPr>
      <w:r w:rsidRPr="00763E01">
        <w:rPr>
          <w:color w:val="auto"/>
          <w:sz w:val="20"/>
        </w:rPr>
        <w:t>Dealing with customer queries, complaints and orders on a regular basis</w:t>
      </w:r>
    </w:p>
    <w:p w14:paraId="33F4A205" w14:textId="77777777" w:rsidR="00763E01" w:rsidRPr="00763E01" w:rsidRDefault="00763E01" w:rsidP="00763E01">
      <w:pPr>
        <w:pStyle w:val="ListParagraph"/>
        <w:numPr>
          <w:ilvl w:val="0"/>
          <w:numId w:val="19"/>
        </w:numPr>
        <w:rPr>
          <w:color w:val="auto"/>
          <w:sz w:val="20"/>
        </w:rPr>
      </w:pPr>
      <w:r w:rsidRPr="00763E01">
        <w:rPr>
          <w:color w:val="auto"/>
          <w:sz w:val="20"/>
        </w:rPr>
        <w:t>Maintaining clean and visual standards across the store</w:t>
      </w:r>
    </w:p>
    <w:p w14:paraId="7D2D39B0" w14:textId="24D561CA" w:rsidR="00763E01" w:rsidRPr="00763E01" w:rsidRDefault="00763E01" w:rsidP="00763E01">
      <w:pPr>
        <w:pStyle w:val="ListParagraph"/>
        <w:numPr>
          <w:ilvl w:val="0"/>
          <w:numId w:val="19"/>
        </w:numPr>
        <w:rPr>
          <w:color w:val="auto"/>
          <w:sz w:val="20"/>
        </w:rPr>
      </w:pPr>
      <w:r w:rsidRPr="00763E01">
        <w:rPr>
          <w:color w:val="auto"/>
          <w:sz w:val="20"/>
        </w:rPr>
        <w:t>Operating tills</w:t>
      </w:r>
    </w:p>
    <w:p w14:paraId="29154D3D" w14:textId="497FC0AC" w:rsidR="00763E01" w:rsidRPr="00763E01" w:rsidRDefault="00763E01" w:rsidP="00763E01">
      <w:pPr>
        <w:pStyle w:val="ListParagraph"/>
        <w:numPr>
          <w:ilvl w:val="0"/>
          <w:numId w:val="19"/>
        </w:numPr>
        <w:rPr>
          <w:color w:val="auto"/>
          <w:sz w:val="20"/>
        </w:rPr>
      </w:pPr>
      <w:r w:rsidRPr="00763E01">
        <w:rPr>
          <w:color w:val="auto"/>
          <w:sz w:val="20"/>
        </w:rPr>
        <w:t>Assisting barista and customers</w:t>
      </w:r>
    </w:p>
    <w:p w14:paraId="6533C5BF" w14:textId="6D48CE1E" w:rsidR="005E088C" w:rsidRPr="00763E01" w:rsidRDefault="002C0706" w:rsidP="00B47E1E">
      <w:pPr>
        <w:pStyle w:val="Heading2"/>
        <w:rPr>
          <w:color w:val="auto"/>
        </w:rPr>
      </w:pPr>
      <w:r w:rsidRPr="00763E01">
        <w:rPr>
          <w:color w:val="auto"/>
        </w:rPr>
        <w:t>Work Experience Student</w:t>
      </w:r>
      <w:r w:rsidR="005E088C" w:rsidRPr="00763E01">
        <w:rPr>
          <w:color w:val="auto"/>
        </w:rPr>
        <w:t xml:space="preserve"> | </w:t>
      </w:r>
      <w:r w:rsidRPr="00763E01">
        <w:rPr>
          <w:rStyle w:val="Emphasis"/>
          <w:color w:val="auto"/>
        </w:rPr>
        <w:t>Northampton College</w:t>
      </w:r>
      <w:r w:rsidR="00FF3C10" w:rsidRPr="00763E01">
        <w:rPr>
          <w:rStyle w:val="Emphasis"/>
          <w:color w:val="auto"/>
        </w:rPr>
        <w:t>, Northampton Saints Rugby Club, Northampton, Northamptonshire</w:t>
      </w:r>
    </w:p>
    <w:p w14:paraId="0E362966" w14:textId="67A4D410" w:rsidR="005E088C" w:rsidRPr="00763E01" w:rsidRDefault="009777D9" w:rsidP="004F199F">
      <w:pPr>
        <w:pStyle w:val="Heading3"/>
        <w:rPr>
          <w:color w:val="auto"/>
        </w:rPr>
      </w:pPr>
      <w:r w:rsidRPr="00763E01">
        <w:rPr>
          <w:color w:val="auto"/>
        </w:rPr>
        <w:t>July 2014</w:t>
      </w:r>
      <w:r w:rsidR="005E088C" w:rsidRPr="00763E01">
        <w:rPr>
          <w:color w:val="auto"/>
        </w:rPr>
        <w:t xml:space="preserve"> – </w:t>
      </w:r>
      <w:r w:rsidRPr="00763E01">
        <w:rPr>
          <w:color w:val="auto"/>
        </w:rPr>
        <w:t>july 2014</w:t>
      </w:r>
    </w:p>
    <w:p w14:paraId="4EDEEEF1" w14:textId="00014854" w:rsidR="005E088C" w:rsidRPr="00763E01" w:rsidRDefault="009777D9" w:rsidP="00FF3C10">
      <w:pPr>
        <w:pStyle w:val="ListParagraph"/>
        <w:numPr>
          <w:ilvl w:val="0"/>
          <w:numId w:val="19"/>
        </w:numPr>
        <w:rPr>
          <w:color w:val="auto"/>
          <w:sz w:val="20"/>
        </w:rPr>
      </w:pPr>
      <w:r w:rsidRPr="00763E01">
        <w:rPr>
          <w:color w:val="auto"/>
          <w:sz w:val="20"/>
        </w:rPr>
        <w:t>One day event where I changed the controls for a game like the background colour, game layout, formatting, etc.</w:t>
      </w:r>
    </w:p>
    <w:tbl>
      <w:tblPr>
        <w:tblStyle w:val="TableGrid"/>
        <w:tblW w:w="6258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0"/>
        <w:gridCol w:w="10094"/>
      </w:tblGrid>
      <w:tr w:rsidR="00763E01" w:rsidRPr="00763E01" w14:paraId="122DF78E" w14:textId="77777777" w:rsidTr="00E54287">
        <w:trPr>
          <w:trHeight w:val="659"/>
        </w:trPr>
        <w:tc>
          <w:tcPr>
            <w:tcW w:w="720" w:type="dxa"/>
            <w:tcMar>
              <w:right w:w="216" w:type="dxa"/>
            </w:tcMar>
            <w:vAlign w:val="bottom"/>
          </w:tcPr>
          <w:p w14:paraId="598178ED" w14:textId="7D08E39D" w:rsidR="00143224" w:rsidRPr="00763E01" w:rsidRDefault="00143224" w:rsidP="00075B13">
            <w:pPr>
              <w:pStyle w:val="Icons"/>
              <w:rPr>
                <w:color w:val="auto"/>
              </w:rPr>
            </w:pPr>
          </w:p>
        </w:tc>
        <w:tc>
          <w:tcPr>
            <w:tcW w:w="10094" w:type="dxa"/>
          </w:tcPr>
          <w:p w14:paraId="182A900D" w14:textId="35381B3B" w:rsidR="00143224" w:rsidRPr="00763E01" w:rsidRDefault="00E6178F" w:rsidP="00AD6216">
            <w:pPr>
              <w:pStyle w:val="Heading1"/>
              <w:outlineLvl w:val="0"/>
              <w:rPr>
                <w:color w:val="auto"/>
                <w:sz w:val="28"/>
                <w:szCs w:val="28"/>
              </w:rPr>
            </w:pPr>
            <w:r w:rsidRPr="00763E01">
              <w:rPr>
                <w:color w:val="auto"/>
                <w:sz w:val="28"/>
                <w:szCs w:val="28"/>
              </w:rPr>
              <w:t>Technical / key</w:t>
            </w:r>
            <w:r w:rsidR="00241BE0" w:rsidRPr="00763E01">
              <w:rPr>
                <w:color w:val="auto"/>
                <w:sz w:val="28"/>
                <w:szCs w:val="28"/>
              </w:rPr>
              <w:t xml:space="preserve"> </w:t>
            </w:r>
            <w:r w:rsidR="009777D9" w:rsidRPr="00763E01">
              <w:rPr>
                <w:color w:val="auto"/>
                <w:sz w:val="28"/>
                <w:szCs w:val="28"/>
              </w:rPr>
              <w:t>Skills</w:t>
            </w:r>
          </w:p>
          <w:p w14:paraId="1B71589D" w14:textId="6661526E" w:rsidR="00E54287" w:rsidRPr="00763E01" w:rsidRDefault="00E54287" w:rsidP="00AD6216">
            <w:pPr>
              <w:pStyle w:val="Heading1"/>
              <w:outlineLvl w:val="0"/>
              <w:rPr>
                <w:color w:val="auto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111"/>
              <w:gridCol w:w="2443"/>
            </w:tblGrid>
            <w:tr w:rsidR="00763E01" w:rsidRPr="00763E01" w14:paraId="4E75794E" w14:textId="77777777" w:rsidTr="00E54287">
              <w:tc>
                <w:tcPr>
                  <w:tcW w:w="1980" w:type="dxa"/>
                </w:tcPr>
                <w:p w14:paraId="4A1E4E5D" w14:textId="0EA78CF2" w:rsidR="00E54287" w:rsidRPr="00763E01" w:rsidRDefault="00E54287" w:rsidP="00AD6216">
                  <w:pPr>
                    <w:pStyle w:val="Heading1"/>
                    <w:outlineLvl w:val="0"/>
                    <w:rPr>
                      <w:color w:val="auto"/>
                      <w:sz w:val="22"/>
                      <w:szCs w:val="22"/>
                    </w:rPr>
                  </w:pPr>
                  <w:r w:rsidRPr="00763E01">
                    <w:rPr>
                      <w:color w:val="auto"/>
                      <w:sz w:val="22"/>
                      <w:szCs w:val="22"/>
                    </w:rPr>
                    <w:t>skills</w:t>
                  </w:r>
                </w:p>
              </w:tc>
              <w:tc>
                <w:tcPr>
                  <w:tcW w:w="4111" w:type="dxa"/>
                </w:tcPr>
                <w:p w14:paraId="07B12ED7" w14:textId="1ED14128" w:rsidR="00E54287" w:rsidRPr="00763E01" w:rsidRDefault="00E54287" w:rsidP="00AD6216">
                  <w:pPr>
                    <w:pStyle w:val="Heading1"/>
                    <w:outlineLvl w:val="0"/>
                    <w:rPr>
                      <w:color w:val="auto"/>
                      <w:sz w:val="22"/>
                      <w:szCs w:val="22"/>
                    </w:rPr>
                  </w:pPr>
                  <w:r w:rsidRPr="00763E01">
                    <w:rPr>
                      <w:color w:val="auto"/>
                      <w:sz w:val="22"/>
                      <w:szCs w:val="22"/>
                    </w:rPr>
                    <w:t>where used</w:t>
                  </w:r>
                </w:p>
              </w:tc>
              <w:tc>
                <w:tcPr>
                  <w:tcW w:w="2443" w:type="dxa"/>
                </w:tcPr>
                <w:p w14:paraId="335E948B" w14:textId="29B61F5A" w:rsidR="00E54287" w:rsidRPr="00763E01" w:rsidRDefault="00E54287" w:rsidP="00AD6216">
                  <w:pPr>
                    <w:pStyle w:val="Heading1"/>
                    <w:outlineLvl w:val="0"/>
                    <w:rPr>
                      <w:color w:val="auto"/>
                      <w:sz w:val="22"/>
                      <w:szCs w:val="22"/>
                    </w:rPr>
                  </w:pPr>
                  <w:r w:rsidRPr="00763E01">
                    <w:rPr>
                      <w:color w:val="auto"/>
                      <w:sz w:val="22"/>
                      <w:szCs w:val="22"/>
                    </w:rPr>
                    <w:t>Level of competence</w:t>
                  </w:r>
                </w:p>
              </w:tc>
            </w:tr>
            <w:tr w:rsidR="00763E01" w:rsidRPr="00763E01" w14:paraId="5D657E39" w14:textId="77777777" w:rsidTr="00E54287">
              <w:trPr>
                <w:trHeight w:val="156"/>
              </w:trPr>
              <w:tc>
                <w:tcPr>
                  <w:tcW w:w="1980" w:type="dxa"/>
                </w:tcPr>
                <w:p w14:paraId="0BBB72E4" w14:textId="799B84BC" w:rsidR="00E54287" w:rsidRPr="00763E01" w:rsidRDefault="00E54287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C, C++</w:t>
                  </w:r>
                </w:p>
              </w:tc>
              <w:tc>
                <w:tcPr>
                  <w:tcW w:w="4111" w:type="dxa"/>
                </w:tcPr>
                <w:p w14:paraId="3133483B" w14:textId="1717852E" w:rsidR="00E54287" w:rsidRPr="00763E01" w:rsidRDefault="008320E3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University module assignment</w:t>
                  </w:r>
                </w:p>
              </w:tc>
              <w:tc>
                <w:tcPr>
                  <w:tcW w:w="2443" w:type="dxa"/>
                </w:tcPr>
                <w:p w14:paraId="1766CA24" w14:textId="07AEA649" w:rsidR="00E54287" w:rsidRPr="00763E01" w:rsidRDefault="00763E01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Beginner</w:t>
                  </w:r>
                </w:p>
              </w:tc>
            </w:tr>
            <w:tr w:rsidR="00763E01" w:rsidRPr="00763E01" w14:paraId="6205B7B5" w14:textId="77777777" w:rsidTr="00E54287">
              <w:tc>
                <w:tcPr>
                  <w:tcW w:w="1980" w:type="dxa"/>
                </w:tcPr>
                <w:p w14:paraId="19A844EC" w14:textId="707D5880" w:rsidR="00E54287" w:rsidRPr="00763E01" w:rsidRDefault="00E54287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Java</w:t>
                  </w:r>
                </w:p>
              </w:tc>
              <w:tc>
                <w:tcPr>
                  <w:tcW w:w="4111" w:type="dxa"/>
                </w:tcPr>
                <w:p w14:paraId="6768E102" w14:textId="6629332C" w:rsidR="00E54287" w:rsidRPr="00763E01" w:rsidRDefault="008320E3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University module assignment</w:t>
                  </w:r>
                </w:p>
              </w:tc>
              <w:tc>
                <w:tcPr>
                  <w:tcW w:w="2443" w:type="dxa"/>
                </w:tcPr>
                <w:p w14:paraId="3D8CEA4F" w14:textId="22161CD0" w:rsidR="00E54287" w:rsidRPr="00763E01" w:rsidRDefault="00763E01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Advanced</w:t>
                  </w:r>
                </w:p>
              </w:tc>
            </w:tr>
            <w:tr w:rsidR="00763E01" w:rsidRPr="00763E01" w14:paraId="416AA3D3" w14:textId="77777777" w:rsidTr="00E54287">
              <w:tc>
                <w:tcPr>
                  <w:tcW w:w="1980" w:type="dxa"/>
                </w:tcPr>
                <w:p w14:paraId="106580E2" w14:textId="0F69F139" w:rsidR="00E54287" w:rsidRPr="00763E01" w:rsidRDefault="00E54287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Python</w:t>
                  </w:r>
                </w:p>
              </w:tc>
              <w:tc>
                <w:tcPr>
                  <w:tcW w:w="4111" w:type="dxa"/>
                </w:tcPr>
                <w:p w14:paraId="210E27AF" w14:textId="1F49A93C" w:rsidR="00E54287" w:rsidRPr="00763E01" w:rsidRDefault="008320E3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University module exercises</w:t>
                  </w:r>
                </w:p>
              </w:tc>
              <w:tc>
                <w:tcPr>
                  <w:tcW w:w="2443" w:type="dxa"/>
                </w:tcPr>
                <w:p w14:paraId="3715264A" w14:textId="44E8DE0A" w:rsidR="00E54287" w:rsidRPr="00763E01" w:rsidRDefault="00763E01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Intermediate</w:t>
                  </w:r>
                </w:p>
              </w:tc>
            </w:tr>
            <w:tr w:rsidR="00763E01" w:rsidRPr="00763E01" w14:paraId="3B486D44" w14:textId="77777777" w:rsidTr="00E54287">
              <w:tc>
                <w:tcPr>
                  <w:tcW w:w="1980" w:type="dxa"/>
                </w:tcPr>
                <w:p w14:paraId="331B9F4F" w14:textId="2F232F48" w:rsidR="00E54287" w:rsidRPr="00763E01" w:rsidRDefault="008320E3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HTML, C</w:t>
                  </w:r>
                  <w:r w:rsidR="00E54287" w:rsidRPr="00763E01">
                    <w:rPr>
                      <w:color w:val="auto"/>
                    </w:rPr>
                    <w:t>SS</w:t>
                  </w:r>
                </w:p>
              </w:tc>
              <w:tc>
                <w:tcPr>
                  <w:tcW w:w="4111" w:type="dxa"/>
                </w:tcPr>
                <w:p w14:paraId="45BB6261" w14:textId="3253AC5D" w:rsidR="00E54287" w:rsidRPr="00763E01" w:rsidRDefault="008320E3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 xml:space="preserve">Designed my own personal portfolio </w:t>
                  </w:r>
                </w:p>
              </w:tc>
              <w:tc>
                <w:tcPr>
                  <w:tcW w:w="2443" w:type="dxa"/>
                </w:tcPr>
                <w:p w14:paraId="40BA046C" w14:textId="29970F94" w:rsidR="00E54287" w:rsidRPr="00763E01" w:rsidRDefault="00763E01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Advanced</w:t>
                  </w:r>
                </w:p>
              </w:tc>
            </w:tr>
            <w:tr w:rsidR="00763E01" w:rsidRPr="00763E01" w14:paraId="2E238D5A" w14:textId="77777777" w:rsidTr="00E54287">
              <w:tc>
                <w:tcPr>
                  <w:tcW w:w="1980" w:type="dxa"/>
                </w:tcPr>
                <w:p w14:paraId="64948EDC" w14:textId="77B3A02A" w:rsidR="00E54287" w:rsidRPr="00763E01" w:rsidRDefault="00E54287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Microsoft Word</w:t>
                  </w:r>
                </w:p>
              </w:tc>
              <w:tc>
                <w:tcPr>
                  <w:tcW w:w="4111" w:type="dxa"/>
                </w:tcPr>
                <w:p w14:paraId="323980DD" w14:textId="1CFD25B5" w:rsidR="00E54287" w:rsidRPr="00763E01" w:rsidRDefault="00E54287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Constant use for university assignments</w:t>
                  </w:r>
                </w:p>
              </w:tc>
              <w:tc>
                <w:tcPr>
                  <w:tcW w:w="2443" w:type="dxa"/>
                </w:tcPr>
                <w:p w14:paraId="63116A30" w14:textId="5183A84B" w:rsidR="00E54287" w:rsidRPr="00763E01" w:rsidRDefault="00763E01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Advanced</w:t>
                  </w:r>
                </w:p>
              </w:tc>
            </w:tr>
            <w:tr w:rsidR="00763E01" w:rsidRPr="00763E01" w14:paraId="22A888D0" w14:textId="77777777" w:rsidTr="00E54287">
              <w:tc>
                <w:tcPr>
                  <w:tcW w:w="1980" w:type="dxa"/>
                </w:tcPr>
                <w:p w14:paraId="7E8E6BA7" w14:textId="366B30D9" w:rsidR="00E54287" w:rsidRPr="00763E01" w:rsidRDefault="00E54287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Microsoft Access</w:t>
                  </w:r>
                </w:p>
              </w:tc>
              <w:tc>
                <w:tcPr>
                  <w:tcW w:w="4111" w:type="dxa"/>
                </w:tcPr>
                <w:p w14:paraId="38C4E100" w14:textId="302477BD" w:rsidR="00E54287" w:rsidRPr="00763E01" w:rsidRDefault="00E54287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As part of my A-level assignment projects</w:t>
                  </w:r>
                </w:p>
              </w:tc>
              <w:tc>
                <w:tcPr>
                  <w:tcW w:w="2443" w:type="dxa"/>
                </w:tcPr>
                <w:p w14:paraId="73F8963D" w14:textId="11930150" w:rsidR="00E54287" w:rsidRPr="00763E01" w:rsidRDefault="00763E01" w:rsidP="00E54287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Advanced</w:t>
                  </w:r>
                </w:p>
              </w:tc>
            </w:tr>
            <w:tr w:rsidR="00763E01" w:rsidRPr="00763E01" w14:paraId="49A85B91" w14:textId="77777777" w:rsidTr="00E54287">
              <w:tc>
                <w:tcPr>
                  <w:tcW w:w="1980" w:type="dxa"/>
                </w:tcPr>
                <w:p w14:paraId="29CE0734" w14:textId="399EBD07" w:rsidR="00763E01" w:rsidRPr="00763E01" w:rsidRDefault="00763E01" w:rsidP="00763E01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Microsoft Excel</w:t>
                  </w:r>
                </w:p>
              </w:tc>
              <w:tc>
                <w:tcPr>
                  <w:tcW w:w="4111" w:type="dxa"/>
                </w:tcPr>
                <w:p w14:paraId="5FF720BE" w14:textId="72EAA97C" w:rsidR="00763E01" w:rsidRPr="00763E01" w:rsidRDefault="00763E01" w:rsidP="00763E01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As part of my A-level assignment projects</w:t>
                  </w:r>
                </w:p>
              </w:tc>
              <w:tc>
                <w:tcPr>
                  <w:tcW w:w="2443" w:type="dxa"/>
                </w:tcPr>
                <w:p w14:paraId="26B00479" w14:textId="0D30B683" w:rsidR="00763E01" w:rsidRPr="00763E01" w:rsidRDefault="00763E01" w:rsidP="00763E01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Advanced</w:t>
                  </w:r>
                </w:p>
              </w:tc>
            </w:tr>
            <w:tr w:rsidR="00763E01" w:rsidRPr="00763E01" w14:paraId="492258C3" w14:textId="77777777" w:rsidTr="00E54287">
              <w:tc>
                <w:tcPr>
                  <w:tcW w:w="1980" w:type="dxa"/>
                </w:tcPr>
                <w:p w14:paraId="4886A90B" w14:textId="6F440D9E" w:rsidR="00763E01" w:rsidRPr="00763E01" w:rsidRDefault="00763E01" w:rsidP="00763E01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Microsoft Publisher</w:t>
                  </w:r>
                </w:p>
              </w:tc>
              <w:tc>
                <w:tcPr>
                  <w:tcW w:w="4111" w:type="dxa"/>
                </w:tcPr>
                <w:p w14:paraId="710FD745" w14:textId="41C2FB09" w:rsidR="00763E01" w:rsidRPr="00763E01" w:rsidRDefault="00763E01" w:rsidP="00763E01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As part of my A-level assignment projects</w:t>
                  </w:r>
                </w:p>
              </w:tc>
              <w:tc>
                <w:tcPr>
                  <w:tcW w:w="2443" w:type="dxa"/>
                </w:tcPr>
                <w:p w14:paraId="07C26ED3" w14:textId="5D45ADA4" w:rsidR="00763E01" w:rsidRPr="00763E01" w:rsidRDefault="00763E01" w:rsidP="00763E01">
                  <w:pPr>
                    <w:rPr>
                      <w:color w:val="auto"/>
                    </w:rPr>
                  </w:pPr>
                  <w:r w:rsidRPr="00763E01">
                    <w:rPr>
                      <w:color w:val="auto"/>
                    </w:rPr>
                    <w:t>Advanced</w:t>
                  </w:r>
                </w:p>
              </w:tc>
            </w:tr>
          </w:tbl>
          <w:p w14:paraId="57091315" w14:textId="2FFD0160" w:rsidR="00E6178F" w:rsidRPr="00763E01" w:rsidRDefault="00E6178F" w:rsidP="00AD6216">
            <w:pPr>
              <w:pStyle w:val="Heading1"/>
              <w:outlineLvl w:val="0"/>
              <w:rPr>
                <w:color w:val="auto"/>
                <w:sz w:val="28"/>
                <w:szCs w:val="28"/>
              </w:rPr>
            </w:pPr>
          </w:p>
        </w:tc>
      </w:tr>
    </w:tbl>
    <w:p w14:paraId="1CF95186" w14:textId="5910E98E" w:rsidR="00FF3C10" w:rsidRPr="00763E01" w:rsidRDefault="00E54287" w:rsidP="00316CE4">
      <w:pPr>
        <w:rPr>
          <w:b/>
          <w:color w:val="auto"/>
          <w:sz w:val="28"/>
        </w:rPr>
      </w:pPr>
      <w:r w:rsidRPr="00763E01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864C9F" wp14:editId="4C7AE9D1">
                <wp:simplePos x="0" y="0"/>
                <wp:positionH relativeFrom="column">
                  <wp:posOffset>-410210</wp:posOffset>
                </wp:positionH>
                <wp:positionV relativeFrom="paragraph">
                  <wp:posOffset>-3332480</wp:posOffset>
                </wp:positionV>
                <wp:extent cx="274320" cy="274320"/>
                <wp:effectExtent l="0" t="0" r="0" b="0"/>
                <wp:wrapSquare wrapText="bothSides"/>
                <wp:docPr id="24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5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EEE67" id="Skills in circle icon" o:spid="_x0000_s1026" alt="Skills icon" style="position:absolute;margin-left:-32.3pt;margin-top:-262.4pt;width:21.6pt;height:21.6pt;z-index:251661312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wrap type="square"/>
              </v:group>
            </w:pict>
          </mc:Fallback>
        </mc:AlternateContent>
      </w:r>
      <w:r w:rsidR="00FF3C10" w:rsidRPr="00763E01">
        <w:rPr>
          <w:b/>
          <w:color w:val="auto"/>
          <w:sz w:val="28"/>
        </w:rPr>
        <w:t>Communication</w:t>
      </w:r>
    </w:p>
    <w:p w14:paraId="0473171A" w14:textId="49202157" w:rsidR="006F1AFF" w:rsidRPr="00763E01" w:rsidRDefault="00FF3C10" w:rsidP="006F1AFF">
      <w:pPr>
        <w:pStyle w:val="ListParagraph"/>
        <w:numPr>
          <w:ilvl w:val="0"/>
          <w:numId w:val="19"/>
        </w:numPr>
        <w:rPr>
          <w:color w:val="auto"/>
          <w:sz w:val="20"/>
        </w:rPr>
      </w:pPr>
      <w:r w:rsidRPr="00763E01">
        <w:rPr>
          <w:color w:val="auto"/>
          <w:sz w:val="20"/>
        </w:rPr>
        <w:t>Experience of liaising with younger students and teachers in my role</w:t>
      </w:r>
      <w:r w:rsidR="00065B7A" w:rsidRPr="00763E01">
        <w:rPr>
          <w:color w:val="auto"/>
          <w:sz w:val="20"/>
        </w:rPr>
        <w:t xml:space="preserve"> as a Pr</w:t>
      </w:r>
      <w:r w:rsidR="0040413A" w:rsidRPr="00763E01">
        <w:rPr>
          <w:color w:val="auto"/>
          <w:sz w:val="20"/>
        </w:rPr>
        <w:t>e</w:t>
      </w:r>
      <w:r w:rsidR="00065B7A" w:rsidRPr="00763E01">
        <w:rPr>
          <w:color w:val="auto"/>
          <w:sz w:val="20"/>
        </w:rPr>
        <w:t>fect at Kettering Science Academy. Found different ways of explaining things to help Year 9 students with their Mathematics homework</w:t>
      </w:r>
      <w:r w:rsidR="006F1AFF" w:rsidRPr="00763E01">
        <w:rPr>
          <w:color w:val="auto"/>
          <w:sz w:val="20"/>
        </w:rPr>
        <w:t>. Communicating with other student council members as part of my role as a student council member to discuss possible solutions that will help improve the academy life.</w:t>
      </w:r>
    </w:p>
    <w:p w14:paraId="55DB6450" w14:textId="24056290" w:rsidR="00065B7A" w:rsidRPr="00763E01" w:rsidRDefault="00065B7A" w:rsidP="00FF3C10">
      <w:pPr>
        <w:pStyle w:val="ListParagraph"/>
        <w:numPr>
          <w:ilvl w:val="0"/>
          <w:numId w:val="19"/>
        </w:numPr>
        <w:rPr>
          <w:color w:val="auto"/>
          <w:sz w:val="20"/>
        </w:rPr>
      </w:pPr>
      <w:r w:rsidRPr="00763E01">
        <w:rPr>
          <w:color w:val="auto"/>
          <w:sz w:val="20"/>
        </w:rPr>
        <w:t>Presented project work both individually and as part of a team during my Applied Business and Cambridge Technicals A-Level. This involved preparing PowerPoint slides, delivering a presentation to a varied audience, making websites, creating databases and producing a written report.</w:t>
      </w:r>
    </w:p>
    <w:p w14:paraId="7DA305AD" w14:textId="4A10B795" w:rsidR="00065B7A" w:rsidRPr="00763E01" w:rsidRDefault="00065B7A" w:rsidP="00FF3C10">
      <w:pPr>
        <w:pStyle w:val="ListParagraph"/>
        <w:numPr>
          <w:ilvl w:val="0"/>
          <w:numId w:val="19"/>
        </w:numPr>
        <w:rPr>
          <w:color w:val="auto"/>
          <w:sz w:val="20"/>
        </w:rPr>
      </w:pPr>
      <w:r w:rsidRPr="00763E01">
        <w:rPr>
          <w:color w:val="auto"/>
          <w:sz w:val="20"/>
        </w:rPr>
        <w:t xml:space="preserve">Experience of communicating with customers and the barista in my role as a Team Member Star at Pret </w:t>
      </w:r>
      <w:proofErr w:type="gramStart"/>
      <w:r w:rsidRPr="00763E01">
        <w:rPr>
          <w:color w:val="auto"/>
          <w:sz w:val="20"/>
        </w:rPr>
        <w:t>A</w:t>
      </w:r>
      <w:proofErr w:type="gramEnd"/>
      <w:r w:rsidRPr="00763E01">
        <w:rPr>
          <w:color w:val="auto"/>
          <w:sz w:val="20"/>
        </w:rPr>
        <w:t xml:space="preserve"> Manger to order the customer’s drinks, taking customer’s orders and dealing with the queries that the customers might have.</w:t>
      </w:r>
    </w:p>
    <w:p w14:paraId="1556CC03" w14:textId="12E40BAA" w:rsidR="00065B7A" w:rsidRPr="00763E01" w:rsidRDefault="00065B7A" w:rsidP="00065B7A">
      <w:pPr>
        <w:rPr>
          <w:b/>
          <w:color w:val="auto"/>
          <w:sz w:val="28"/>
        </w:rPr>
      </w:pPr>
      <w:r w:rsidRPr="00763E01">
        <w:rPr>
          <w:b/>
          <w:color w:val="auto"/>
          <w:sz w:val="28"/>
        </w:rPr>
        <w:t>Teamwork</w:t>
      </w:r>
    </w:p>
    <w:p w14:paraId="51A03752" w14:textId="70ADDBED" w:rsidR="007223A1" w:rsidRPr="00763E01" w:rsidRDefault="007223A1" w:rsidP="007223A1">
      <w:pPr>
        <w:pStyle w:val="ListParagraph"/>
        <w:numPr>
          <w:ilvl w:val="0"/>
          <w:numId w:val="20"/>
        </w:numPr>
        <w:rPr>
          <w:b/>
          <w:color w:val="auto"/>
          <w:sz w:val="24"/>
        </w:rPr>
      </w:pPr>
      <w:r w:rsidRPr="00763E01">
        <w:rPr>
          <w:color w:val="auto"/>
          <w:sz w:val="20"/>
        </w:rPr>
        <w:t>Plays Cricket, helping and supporting the team to do their best by encouraging others. Regularly attends training sessions to help with the coaching of the junior team.</w:t>
      </w:r>
    </w:p>
    <w:p w14:paraId="323F7CA1" w14:textId="3F5AF7D9" w:rsidR="007223A1" w:rsidRPr="00763E01" w:rsidRDefault="007223A1" w:rsidP="007223A1">
      <w:pPr>
        <w:rPr>
          <w:b/>
          <w:color w:val="auto"/>
          <w:sz w:val="28"/>
        </w:rPr>
      </w:pPr>
      <w:r w:rsidRPr="00763E01">
        <w:rPr>
          <w:b/>
          <w:color w:val="auto"/>
          <w:sz w:val="28"/>
        </w:rPr>
        <w:t>Responsibility</w:t>
      </w:r>
    </w:p>
    <w:p w14:paraId="1FE31B52" w14:textId="2B6AC708" w:rsidR="007223A1" w:rsidRPr="00763E01" w:rsidRDefault="007223A1" w:rsidP="007223A1">
      <w:pPr>
        <w:pStyle w:val="ListParagraph"/>
        <w:numPr>
          <w:ilvl w:val="0"/>
          <w:numId w:val="20"/>
        </w:numPr>
        <w:rPr>
          <w:b/>
          <w:color w:val="auto"/>
          <w:sz w:val="24"/>
        </w:rPr>
      </w:pPr>
      <w:r w:rsidRPr="00763E01">
        <w:rPr>
          <w:color w:val="auto"/>
          <w:sz w:val="20"/>
        </w:rPr>
        <w:t>Running Youth Groups in churches, actively involved in Sunday School.</w:t>
      </w:r>
    </w:p>
    <w:p w14:paraId="3A624098" w14:textId="13A7EC8C" w:rsidR="00CA7AFC" w:rsidRPr="00763E01" w:rsidRDefault="00CA7AFC" w:rsidP="007223A1">
      <w:pPr>
        <w:pStyle w:val="ListParagraph"/>
        <w:numPr>
          <w:ilvl w:val="0"/>
          <w:numId w:val="20"/>
        </w:numPr>
        <w:rPr>
          <w:color w:val="auto"/>
          <w:sz w:val="20"/>
        </w:rPr>
      </w:pPr>
      <w:r w:rsidRPr="00763E01">
        <w:rPr>
          <w:color w:val="auto"/>
          <w:sz w:val="20"/>
        </w:rPr>
        <w:t>Teaching</w:t>
      </w:r>
      <w:r w:rsidR="00D92BA1" w:rsidRPr="00763E01">
        <w:rPr>
          <w:color w:val="auto"/>
          <w:sz w:val="20"/>
        </w:rPr>
        <w:t xml:space="preserve"> young children stories from the bible.</w:t>
      </w:r>
    </w:p>
    <w:p w14:paraId="12156D88" w14:textId="739167A7" w:rsidR="00D92BA1" w:rsidRPr="00763E01" w:rsidRDefault="00D92BA1" w:rsidP="007223A1">
      <w:pPr>
        <w:pStyle w:val="ListParagraph"/>
        <w:numPr>
          <w:ilvl w:val="0"/>
          <w:numId w:val="20"/>
        </w:numPr>
        <w:rPr>
          <w:color w:val="auto"/>
          <w:sz w:val="20"/>
        </w:rPr>
      </w:pPr>
      <w:r w:rsidRPr="00763E01">
        <w:rPr>
          <w:color w:val="auto"/>
          <w:sz w:val="20"/>
        </w:rPr>
        <w:t>Experience of cleaning and closing display counters ready for the next day.</w:t>
      </w:r>
    </w:p>
    <w:p w14:paraId="5D871980" w14:textId="0AD7389A" w:rsidR="007223A1" w:rsidRPr="00763E01" w:rsidRDefault="007223A1" w:rsidP="007223A1">
      <w:pPr>
        <w:rPr>
          <w:b/>
          <w:color w:val="auto"/>
          <w:sz w:val="28"/>
        </w:rPr>
      </w:pPr>
      <w:r w:rsidRPr="00763E01">
        <w:rPr>
          <w:b/>
          <w:color w:val="auto"/>
          <w:sz w:val="28"/>
        </w:rPr>
        <w:t>Project Management</w:t>
      </w:r>
    </w:p>
    <w:p w14:paraId="62753801" w14:textId="513C2C52" w:rsidR="00FF3C10" w:rsidRPr="00763E01" w:rsidRDefault="007223A1" w:rsidP="007223A1">
      <w:pPr>
        <w:pStyle w:val="ListParagraph"/>
        <w:numPr>
          <w:ilvl w:val="0"/>
          <w:numId w:val="20"/>
        </w:numPr>
        <w:rPr>
          <w:color w:val="auto"/>
          <w:sz w:val="20"/>
        </w:rPr>
      </w:pPr>
      <w:r w:rsidRPr="00763E01">
        <w:rPr>
          <w:color w:val="auto"/>
          <w:sz w:val="20"/>
        </w:rPr>
        <w:t xml:space="preserve">Managed projects for my team as part of my A-Level </w:t>
      </w:r>
      <w:r w:rsidR="00F3594A" w:rsidRPr="00763E01">
        <w:rPr>
          <w:color w:val="auto"/>
          <w:sz w:val="20"/>
        </w:rPr>
        <w:t xml:space="preserve">Product </w:t>
      </w:r>
      <w:r w:rsidRPr="00763E01">
        <w:rPr>
          <w:color w:val="auto"/>
          <w:sz w:val="20"/>
        </w:rPr>
        <w:t xml:space="preserve">Design </w:t>
      </w:r>
      <w:r w:rsidR="00F3594A" w:rsidRPr="00763E01">
        <w:rPr>
          <w:color w:val="auto"/>
          <w:sz w:val="20"/>
        </w:rPr>
        <w:t xml:space="preserve">course </w:t>
      </w:r>
      <w:proofErr w:type="gramStart"/>
      <w:r w:rsidRPr="00763E01">
        <w:rPr>
          <w:color w:val="auto"/>
          <w:sz w:val="20"/>
        </w:rPr>
        <w:t>in order to</w:t>
      </w:r>
      <w:proofErr w:type="gramEnd"/>
      <w:r w:rsidRPr="00763E01">
        <w:rPr>
          <w:color w:val="auto"/>
          <w:sz w:val="20"/>
        </w:rPr>
        <w:t xml:space="preserve"> make sure that</w:t>
      </w:r>
      <w:r w:rsidR="00496D8A" w:rsidRPr="00763E01">
        <w:rPr>
          <w:color w:val="auto"/>
          <w:sz w:val="20"/>
        </w:rPr>
        <w:t xml:space="preserve"> the final product meets the requirements of the user/client. Analysed measurements using ergonomics and anthropometrics to meet the requirements. This resulted in the user/client being happy with the product.</w:t>
      </w:r>
    </w:p>
    <w:p w14:paraId="0A50F294" w14:textId="251DDD34" w:rsidR="007223A1" w:rsidRPr="00763E01" w:rsidRDefault="007223A1" w:rsidP="007223A1">
      <w:pPr>
        <w:rPr>
          <w:b/>
          <w:color w:val="auto"/>
          <w:sz w:val="28"/>
        </w:rPr>
      </w:pPr>
      <w:r w:rsidRPr="00763E01">
        <w:rPr>
          <w:b/>
          <w:color w:val="auto"/>
          <w:sz w:val="28"/>
        </w:rPr>
        <w:lastRenderedPageBreak/>
        <w:t>Organi</w:t>
      </w:r>
      <w:r w:rsidR="008F5474" w:rsidRPr="00763E01">
        <w:rPr>
          <w:b/>
          <w:color w:val="auto"/>
          <w:sz w:val="28"/>
        </w:rPr>
        <w:t>s</w:t>
      </w:r>
      <w:r w:rsidRPr="00763E01">
        <w:rPr>
          <w:b/>
          <w:color w:val="auto"/>
          <w:sz w:val="28"/>
        </w:rPr>
        <w:t>ation</w:t>
      </w:r>
    </w:p>
    <w:p w14:paraId="574ED713" w14:textId="1B5159D4" w:rsidR="007223A1" w:rsidRPr="00763E01" w:rsidRDefault="008F5474" w:rsidP="007223A1">
      <w:pPr>
        <w:pStyle w:val="ListParagraph"/>
        <w:numPr>
          <w:ilvl w:val="0"/>
          <w:numId w:val="20"/>
        </w:numPr>
        <w:rPr>
          <w:b/>
          <w:color w:val="auto"/>
          <w:sz w:val="20"/>
          <w:szCs w:val="20"/>
        </w:rPr>
      </w:pPr>
      <w:r w:rsidRPr="00763E01">
        <w:rPr>
          <w:color w:val="auto"/>
          <w:sz w:val="20"/>
          <w:szCs w:val="20"/>
        </w:rPr>
        <w:t xml:space="preserve">Managed my time at university to meet multiple </w:t>
      </w:r>
      <w:r w:rsidR="0040413A" w:rsidRPr="00763E01">
        <w:rPr>
          <w:color w:val="auto"/>
          <w:sz w:val="20"/>
          <w:szCs w:val="20"/>
        </w:rPr>
        <w:t xml:space="preserve">coursework </w:t>
      </w:r>
      <w:r w:rsidRPr="00763E01">
        <w:rPr>
          <w:color w:val="auto"/>
          <w:sz w:val="20"/>
          <w:szCs w:val="20"/>
        </w:rPr>
        <w:t xml:space="preserve">deadlines whilst working as a part-time </w:t>
      </w:r>
      <w:r w:rsidR="0040413A" w:rsidRPr="00763E01">
        <w:rPr>
          <w:color w:val="auto"/>
          <w:sz w:val="20"/>
          <w:szCs w:val="20"/>
        </w:rPr>
        <w:t>T</w:t>
      </w:r>
      <w:r w:rsidRPr="00763E01">
        <w:rPr>
          <w:color w:val="auto"/>
          <w:sz w:val="20"/>
          <w:szCs w:val="20"/>
        </w:rPr>
        <w:t xml:space="preserve">eam </w:t>
      </w:r>
      <w:r w:rsidR="0040413A" w:rsidRPr="00763E01">
        <w:rPr>
          <w:color w:val="auto"/>
          <w:sz w:val="20"/>
          <w:szCs w:val="20"/>
        </w:rPr>
        <w:t>M</w:t>
      </w:r>
      <w:r w:rsidRPr="00763E01">
        <w:rPr>
          <w:color w:val="auto"/>
          <w:sz w:val="20"/>
          <w:szCs w:val="20"/>
        </w:rPr>
        <w:t>embe</w:t>
      </w:r>
      <w:r w:rsidR="0040413A" w:rsidRPr="00763E01">
        <w:rPr>
          <w:color w:val="auto"/>
          <w:sz w:val="20"/>
          <w:szCs w:val="20"/>
        </w:rPr>
        <w:t xml:space="preserve">r Star at Pret </w:t>
      </w:r>
      <w:proofErr w:type="gramStart"/>
      <w:r w:rsidR="0040413A" w:rsidRPr="00763E01">
        <w:rPr>
          <w:color w:val="auto"/>
          <w:sz w:val="20"/>
          <w:szCs w:val="20"/>
        </w:rPr>
        <w:t>A</w:t>
      </w:r>
      <w:proofErr w:type="gramEnd"/>
      <w:r w:rsidR="0040413A" w:rsidRPr="00763E01">
        <w:rPr>
          <w:color w:val="auto"/>
          <w:sz w:val="20"/>
          <w:szCs w:val="20"/>
        </w:rPr>
        <w:t xml:space="preserve"> Man</w:t>
      </w:r>
      <w:r w:rsidR="00175311" w:rsidRPr="00763E01">
        <w:rPr>
          <w:color w:val="auto"/>
          <w:sz w:val="20"/>
          <w:szCs w:val="20"/>
        </w:rPr>
        <w:t>ger in Bicester Village.</w:t>
      </w:r>
    </w:p>
    <w:p w14:paraId="5427CDDC" w14:textId="257069F6" w:rsidR="008F5474" w:rsidRPr="00763E01" w:rsidRDefault="008F5474" w:rsidP="008F5474">
      <w:pPr>
        <w:rPr>
          <w:b/>
          <w:color w:val="auto"/>
          <w:sz w:val="28"/>
          <w:szCs w:val="28"/>
        </w:rPr>
      </w:pPr>
      <w:r w:rsidRPr="00763E01">
        <w:rPr>
          <w:b/>
          <w:color w:val="auto"/>
          <w:sz w:val="28"/>
          <w:szCs w:val="28"/>
        </w:rPr>
        <w:t>Problem-Solving</w:t>
      </w:r>
    </w:p>
    <w:p w14:paraId="6A4C0E58" w14:textId="77777777" w:rsidR="006F1AFF" w:rsidRPr="00763E01" w:rsidRDefault="008F5474" w:rsidP="007223A1">
      <w:pPr>
        <w:pStyle w:val="ListParagraph"/>
        <w:numPr>
          <w:ilvl w:val="0"/>
          <w:numId w:val="20"/>
        </w:numPr>
        <w:rPr>
          <w:color w:val="auto"/>
          <w:sz w:val="20"/>
          <w:szCs w:val="20"/>
        </w:rPr>
      </w:pPr>
      <w:r w:rsidRPr="00763E01">
        <w:rPr>
          <w:color w:val="auto"/>
          <w:sz w:val="20"/>
          <w:szCs w:val="20"/>
        </w:rPr>
        <w:t>Dealing with problems in a calm and professional manner during very busy shop times. This involved me staying calm and trying to re-solve customer problems or queries in an attentive manner while working under pressure to reduce the queueing timings to maintain customer satisfaction.</w:t>
      </w:r>
    </w:p>
    <w:p w14:paraId="020BB78D" w14:textId="1EEC4CD3" w:rsidR="00DD0F2A" w:rsidRPr="00763E01" w:rsidRDefault="00DD0F2A" w:rsidP="006F1AFF">
      <w:pPr>
        <w:pStyle w:val="Heading1"/>
        <w:rPr>
          <w:color w:val="auto"/>
          <w:sz w:val="18"/>
          <w:szCs w:val="20"/>
        </w:rPr>
      </w:pPr>
      <w:r w:rsidRPr="00763E01">
        <w:rPr>
          <w:noProof/>
          <w:color w:val="auto"/>
          <w:sz w:val="28"/>
        </w:rPr>
        <w:drawing>
          <wp:anchor distT="0" distB="0" distL="114300" distR="114300" simplePos="0" relativeHeight="251658240" behindDoc="0" locked="0" layoutInCell="1" allowOverlap="1" wp14:anchorId="3692C394" wp14:editId="5255C87A">
            <wp:simplePos x="0" y="0"/>
            <wp:positionH relativeFrom="leftMargin">
              <wp:posOffset>947495</wp:posOffset>
            </wp:positionH>
            <wp:positionV relativeFrom="paragraph">
              <wp:posOffset>59055</wp:posOffset>
            </wp:positionV>
            <wp:extent cx="304800" cy="304800"/>
            <wp:effectExtent l="0" t="0" r="0" b="0"/>
            <wp:wrapSquare wrapText="bothSides"/>
            <wp:docPr id="8" name="Graphic 8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bbon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E01">
        <w:rPr>
          <w:color w:val="auto"/>
          <w:sz w:val="28"/>
        </w:rPr>
        <w:t>ACCOMPLISHMENTS</w:t>
      </w:r>
    </w:p>
    <w:p w14:paraId="463197F6" w14:textId="1DDD15C7" w:rsidR="00DD0F2A" w:rsidRPr="00763E01" w:rsidRDefault="00DD0F2A" w:rsidP="00DD0F2A">
      <w:pPr>
        <w:pStyle w:val="ListParagraph"/>
        <w:numPr>
          <w:ilvl w:val="0"/>
          <w:numId w:val="20"/>
        </w:numPr>
        <w:rPr>
          <w:color w:val="auto"/>
          <w:sz w:val="20"/>
        </w:rPr>
      </w:pPr>
      <w:r w:rsidRPr="00763E01">
        <w:rPr>
          <w:color w:val="auto"/>
          <w:sz w:val="20"/>
        </w:rPr>
        <w:t>Awarded Video Game Programming Basic Level by Computer Xplorers SE Wales in October 2008</w:t>
      </w:r>
      <w:r w:rsidR="00F3594A" w:rsidRPr="00763E01">
        <w:rPr>
          <w:color w:val="auto"/>
          <w:sz w:val="20"/>
        </w:rPr>
        <w:t>.</w:t>
      </w:r>
    </w:p>
    <w:p w14:paraId="51CF8F51" w14:textId="3E5E3D0A" w:rsidR="00DD0F2A" w:rsidRPr="00763E01" w:rsidRDefault="00DD0F2A" w:rsidP="00DD0F2A">
      <w:pPr>
        <w:pStyle w:val="ListParagraph"/>
        <w:numPr>
          <w:ilvl w:val="0"/>
          <w:numId w:val="20"/>
        </w:numPr>
        <w:rPr>
          <w:color w:val="auto"/>
          <w:sz w:val="20"/>
        </w:rPr>
      </w:pPr>
      <w:r w:rsidRPr="00763E01">
        <w:rPr>
          <w:color w:val="auto"/>
          <w:sz w:val="20"/>
        </w:rPr>
        <w:t>Awarded a Bronze award for 3</w:t>
      </w:r>
      <w:r w:rsidRPr="00763E01">
        <w:rPr>
          <w:color w:val="auto"/>
          <w:sz w:val="20"/>
          <w:vertAlign w:val="superscript"/>
        </w:rPr>
        <w:t>rd</w:t>
      </w:r>
      <w:r w:rsidRPr="00763E01">
        <w:rPr>
          <w:color w:val="auto"/>
          <w:sz w:val="20"/>
        </w:rPr>
        <w:t xml:space="preserve"> place in the Bee-Bot Olympics by Computer Xplorers SE Wales in July 2008</w:t>
      </w:r>
      <w:r w:rsidR="00F3594A" w:rsidRPr="00763E01">
        <w:rPr>
          <w:color w:val="auto"/>
          <w:sz w:val="20"/>
        </w:rPr>
        <w:t>.</w:t>
      </w:r>
    </w:p>
    <w:p w14:paraId="47B86867" w14:textId="40587DC0" w:rsidR="00CA7AFC" w:rsidRPr="00763E01" w:rsidRDefault="00DD0F2A" w:rsidP="00CA7AFC">
      <w:pPr>
        <w:pStyle w:val="ListParagraph"/>
        <w:numPr>
          <w:ilvl w:val="0"/>
          <w:numId w:val="20"/>
        </w:numPr>
        <w:rPr>
          <w:color w:val="auto"/>
          <w:sz w:val="20"/>
        </w:rPr>
      </w:pPr>
      <w:r w:rsidRPr="00763E01">
        <w:rPr>
          <w:color w:val="auto"/>
          <w:sz w:val="20"/>
        </w:rPr>
        <w:t>Awarded CSI with Computer Microscopes and Bee-Bot Olympics by Computer Xplorers SE Wales in July 2008</w:t>
      </w:r>
      <w:r w:rsidR="00F3594A" w:rsidRPr="00763E01">
        <w:rPr>
          <w:color w:val="auto"/>
          <w:sz w:val="20"/>
        </w:rPr>
        <w:t>.</w:t>
      </w:r>
    </w:p>
    <w:p w14:paraId="5C5FA0D7" w14:textId="16DA71F4" w:rsidR="00CA7AFC" w:rsidRPr="00763E01" w:rsidRDefault="008714F8" w:rsidP="00CA7AFC">
      <w:pPr>
        <w:pStyle w:val="Heading1"/>
        <w:rPr>
          <w:color w:val="auto"/>
          <w:sz w:val="28"/>
        </w:rPr>
      </w:pPr>
      <w:r w:rsidRPr="00763E01">
        <w:rPr>
          <w:noProof/>
          <w:color w:val="auto"/>
          <w:sz w:val="28"/>
        </w:rPr>
        <w:drawing>
          <wp:anchor distT="0" distB="0" distL="114300" distR="114300" simplePos="0" relativeHeight="251660288" behindDoc="0" locked="0" layoutInCell="1" allowOverlap="1" wp14:anchorId="0DCB7D31" wp14:editId="6E4F4EEA">
            <wp:simplePos x="0" y="0"/>
            <wp:positionH relativeFrom="column">
              <wp:posOffset>-411480</wp:posOffset>
            </wp:positionH>
            <wp:positionV relativeFrom="paragraph">
              <wp:posOffset>106680</wp:posOffset>
            </wp:positionV>
            <wp:extent cx="281940" cy="281940"/>
            <wp:effectExtent l="0" t="0" r="3810" b="3810"/>
            <wp:wrapSquare wrapText="bothSides"/>
            <wp:docPr id="28" name="Graphic 28" descr="Ten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ennis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AFC" w:rsidRPr="00763E01">
        <w:rPr>
          <w:color w:val="auto"/>
          <w:sz w:val="28"/>
        </w:rPr>
        <w:t>INTERESTS</w:t>
      </w:r>
    </w:p>
    <w:p w14:paraId="60BCCED5" w14:textId="5D8B12D6" w:rsidR="00CA7AFC" w:rsidRPr="00763E01" w:rsidRDefault="008714F8" w:rsidP="00CA7AFC">
      <w:pPr>
        <w:pStyle w:val="ListParagraph"/>
        <w:numPr>
          <w:ilvl w:val="0"/>
          <w:numId w:val="22"/>
        </w:numPr>
        <w:rPr>
          <w:color w:val="auto"/>
          <w:sz w:val="20"/>
        </w:rPr>
      </w:pPr>
      <w:r w:rsidRPr="00763E01">
        <w:rPr>
          <w:color w:val="auto"/>
          <w:sz w:val="20"/>
        </w:rPr>
        <w:t>Enjoy playing and watching football</w:t>
      </w:r>
      <w:r w:rsidR="006F1AFF" w:rsidRPr="00763E01">
        <w:rPr>
          <w:color w:val="auto"/>
          <w:sz w:val="20"/>
        </w:rPr>
        <w:t xml:space="preserve"> as well as playing badminton.</w:t>
      </w:r>
    </w:p>
    <w:p w14:paraId="4C837BF2" w14:textId="69DDD7DD" w:rsidR="008714F8" w:rsidRPr="00763E01" w:rsidRDefault="008714F8" w:rsidP="008714F8">
      <w:pPr>
        <w:pStyle w:val="ListParagraph"/>
        <w:numPr>
          <w:ilvl w:val="0"/>
          <w:numId w:val="22"/>
        </w:numPr>
        <w:rPr>
          <w:color w:val="auto"/>
          <w:sz w:val="20"/>
        </w:rPr>
      </w:pPr>
      <w:r w:rsidRPr="00763E01">
        <w:rPr>
          <w:color w:val="auto"/>
          <w:sz w:val="20"/>
        </w:rPr>
        <w:t>Play</w:t>
      </w:r>
      <w:r w:rsidR="00DE23AF" w:rsidRPr="00763E01">
        <w:rPr>
          <w:color w:val="auto"/>
          <w:sz w:val="20"/>
        </w:rPr>
        <w:t xml:space="preserve"> </w:t>
      </w:r>
      <w:r w:rsidRPr="00763E01">
        <w:rPr>
          <w:color w:val="auto"/>
          <w:sz w:val="20"/>
        </w:rPr>
        <w:t>the keyboard</w:t>
      </w:r>
      <w:r w:rsidR="00DE23AF" w:rsidRPr="00763E01">
        <w:rPr>
          <w:color w:val="auto"/>
          <w:sz w:val="20"/>
        </w:rPr>
        <w:t>.</w:t>
      </w:r>
    </w:p>
    <w:p w14:paraId="3D9B42A7" w14:textId="6AFD2652" w:rsidR="00CA7AFC" w:rsidRPr="00763E01" w:rsidRDefault="00DD0F2A" w:rsidP="00DD0F2A">
      <w:pPr>
        <w:pStyle w:val="Heading1"/>
        <w:rPr>
          <w:color w:val="auto"/>
        </w:rPr>
      </w:pPr>
      <w:r w:rsidRPr="00763E01">
        <w:rPr>
          <w:noProof/>
          <w:color w:val="auto"/>
          <w:sz w:val="28"/>
        </w:rPr>
        <w:drawing>
          <wp:anchor distT="0" distB="0" distL="114300" distR="114300" simplePos="0" relativeHeight="251659264" behindDoc="0" locked="0" layoutInCell="1" allowOverlap="1" wp14:anchorId="65748A5F" wp14:editId="4592FCB0">
            <wp:simplePos x="0" y="0"/>
            <wp:positionH relativeFrom="leftMargin">
              <wp:posOffset>911860</wp:posOffset>
            </wp:positionH>
            <wp:positionV relativeFrom="paragraph">
              <wp:posOffset>22860</wp:posOffset>
            </wp:positionV>
            <wp:extent cx="368618" cy="274320"/>
            <wp:effectExtent l="0" t="0" r="0" b="0"/>
            <wp:wrapSquare wrapText="bothSides"/>
            <wp:docPr id="27" name="Graphic 27" descr="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rs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2791" b="12790"/>
                    <a:stretch/>
                  </pic:blipFill>
                  <pic:spPr bwMode="auto">
                    <a:xfrm>
                      <a:off x="0" y="0"/>
                      <a:ext cx="368618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E01">
        <w:rPr>
          <w:color w:val="auto"/>
          <w:sz w:val="28"/>
        </w:rPr>
        <w:t>REFERENCES</w:t>
      </w:r>
      <w:r w:rsidR="00CA7AFC" w:rsidRPr="00763E01">
        <w:rPr>
          <w:b w:val="0"/>
          <w:color w:val="auto"/>
          <w:sz w:val="22"/>
        </w:rPr>
        <w:t xml:space="preserve">  </w:t>
      </w:r>
      <w:r w:rsidR="00CA7AFC" w:rsidRPr="00763E01">
        <w:rPr>
          <w:b w:val="0"/>
          <w:color w:val="auto"/>
          <w:sz w:val="24"/>
        </w:rPr>
        <w:t xml:space="preserve"> </w:t>
      </w:r>
    </w:p>
    <w:p w14:paraId="01FE9BA7" w14:textId="76467513" w:rsidR="00DD0F2A" w:rsidRPr="00763E01" w:rsidRDefault="00CA7AFC" w:rsidP="00DD0F2A">
      <w:pPr>
        <w:pStyle w:val="Heading1"/>
        <w:numPr>
          <w:ilvl w:val="0"/>
          <w:numId w:val="23"/>
        </w:numPr>
        <w:rPr>
          <w:b w:val="0"/>
          <w:color w:val="auto"/>
          <w:sz w:val="22"/>
        </w:rPr>
      </w:pPr>
      <w:r w:rsidRPr="00763E01">
        <w:rPr>
          <w:b w:val="0"/>
          <w:color w:val="auto"/>
          <w:sz w:val="20"/>
        </w:rPr>
        <w:t>Available upon request</w:t>
      </w:r>
      <w:bookmarkStart w:id="0" w:name="_GoBack"/>
      <w:bookmarkEnd w:id="0"/>
    </w:p>
    <w:sectPr w:rsidR="00DD0F2A" w:rsidRPr="00763E01" w:rsidSect="00FE18B2">
      <w:footerReference w:type="default" r:id="rId15"/>
      <w:headerReference w:type="first" r:id="rId16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354CF" w14:textId="77777777" w:rsidR="00D405C6" w:rsidRDefault="00D405C6" w:rsidP="00F534FB">
      <w:pPr>
        <w:spacing w:after="0"/>
      </w:pPr>
      <w:r>
        <w:separator/>
      </w:r>
    </w:p>
  </w:endnote>
  <w:endnote w:type="continuationSeparator" w:id="0">
    <w:p w14:paraId="38F06E88" w14:textId="77777777" w:rsidR="00D405C6" w:rsidRDefault="00D405C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F78A8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E2533" w14:textId="77777777" w:rsidR="00D405C6" w:rsidRDefault="00D405C6" w:rsidP="00F534FB">
      <w:pPr>
        <w:spacing w:after="0"/>
      </w:pPr>
      <w:r>
        <w:separator/>
      </w:r>
    </w:p>
  </w:footnote>
  <w:footnote w:type="continuationSeparator" w:id="0">
    <w:p w14:paraId="7FAA8D3D" w14:textId="77777777" w:rsidR="00D405C6" w:rsidRDefault="00D405C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4591E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AA4140F" wp14:editId="73A240D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2E1B8B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02A7C9D"/>
    <w:multiLevelType w:val="hybridMultilevel"/>
    <w:tmpl w:val="CCA4510A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71AB8"/>
    <w:multiLevelType w:val="hybridMultilevel"/>
    <w:tmpl w:val="D046C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917EAA"/>
    <w:multiLevelType w:val="hybridMultilevel"/>
    <w:tmpl w:val="09F67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5211B"/>
    <w:multiLevelType w:val="hybridMultilevel"/>
    <w:tmpl w:val="8D00C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36660"/>
    <w:multiLevelType w:val="hybridMultilevel"/>
    <w:tmpl w:val="892C0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A4A8E"/>
    <w:multiLevelType w:val="hybridMultilevel"/>
    <w:tmpl w:val="BA468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C7C09"/>
    <w:multiLevelType w:val="hybridMultilevel"/>
    <w:tmpl w:val="525E5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F6886"/>
    <w:multiLevelType w:val="hybridMultilevel"/>
    <w:tmpl w:val="739C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3161A"/>
    <w:multiLevelType w:val="hybridMultilevel"/>
    <w:tmpl w:val="10584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7013B"/>
    <w:multiLevelType w:val="hybridMultilevel"/>
    <w:tmpl w:val="E1680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4"/>
  </w:num>
  <w:num w:numId="17">
    <w:abstractNumId w:val="23"/>
  </w:num>
  <w:num w:numId="18">
    <w:abstractNumId w:val="17"/>
  </w:num>
  <w:num w:numId="19">
    <w:abstractNumId w:val="19"/>
  </w:num>
  <w:num w:numId="20">
    <w:abstractNumId w:val="12"/>
  </w:num>
  <w:num w:numId="21">
    <w:abstractNumId w:val="18"/>
  </w:num>
  <w:num w:numId="22">
    <w:abstractNumId w:val="20"/>
  </w:num>
  <w:num w:numId="23">
    <w:abstractNumId w:val="10"/>
  </w:num>
  <w:num w:numId="24">
    <w:abstractNumId w:val="2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06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65B7A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5311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5334"/>
    <w:rsid w:val="001B720C"/>
    <w:rsid w:val="001C0DEE"/>
    <w:rsid w:val="001C3957"/>
    <w:rsid w:val="001C46E5"/>
    <w:rsid w:val="001D32FB"/>
    <w:rsid w:val="001E08A4"/>
    <w:rsid w:val="0020735F"/>
    <w:rsid w:val="002146F8"/>
    <w:rsid w:val="00215593"/>
    <w:rsid w:val="00217917"/>
    <w:rsid w:val="002372E8"/>
    <w:rsid w:val="0023768B"/>
    <w:rsid w:val="00241BE0"/>
    <w:rsid w:val="0025163F"/>
    <w:rsid w:val="00254330"/>
    <w:rsid w:val="00260F01"/>
    <w:rsid w:val="00275C94"/>
    <w:rsid w:val="00277638"/>
    <w:rsid w:val="0028164F"/>
    <w:rsid w:val="002823BE"/>
    <w:rsid w:val="0029145C"/>
    <w:rsid w:val="00297ED0"/>
    <w:rsid w:val="002A4EDA"/>
    <w:rsid w:val="002B3FC8"/>
    <w:rsid w:val="002C0706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413A"/>
    <w:rsid w:val="00405BAD"/>
    <w:rsid w:val="004113D8"/>
    <w:rsid w:val="00416463"/>
    <w:rsid w:val="004170E0"/>
    <w:rsid w:val="00423827"/>
    <w:rsid w:val="00437B8B"/>
    <w:rsid w:val="00465113"/>
    <w:rsid w:val="00467F3F"/>
    <w:rsid w:val="004727C2"/>
    <w:rsid w:val="00476144"/>
    <w:rsid w:val="004915EA"/>
    <w:rsid w:val="00496D8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16F9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95A4A"/>
    <w:rsid w:val="006A4C72"/>
    <w:rsid w:val="006D65F8"/>
    <w:rsid w:val="006F1AFF"/>
    <w:rsid w:val="006F4D23"/>
    <w:rsid w:val="007121F9"/>
    <w:rsid w:val="007175B9"/>
    <w:rsid w:val="007215A9"/>
    <w:rsid w:val="007223A1"/>
    <w:rsid w:val="007253E8"/>
    <w:rsid w:val="00735140"/>
    <w:rsid w:val="0073645E"/>
    <w:rsid w:val="007366E5"/>
    <w:rsid w:val="00743E6B"/>
    <w:rsid w:val="00745196"/>
    <w:rsid w:val="00755346"/>
    <w:rsid w:val="007639D1"/>
    <w:rsid w:val="00763E01"/>
    <w:rsid w:val="00776E3A"/>
    <w:rsid w:val="007850D1"/>
    <w:rsid w:val="007857C8"/>
    <w:rsid w:val="00785FF6"/>
    <w:rsid w:val="00790E98"/>
    <w:rsid w:val="007A729F"/>
    <w:rsid w:val="007B3F4F"/>
    <w:rsid w:val="007B50C9"/>
    <w:rsid w:val="007C0E0E"/>
    <w:rsid w:val="007C153D"/>
    <w:rsid w:val="007C333C"/>
    <w:rsid w:val="007C34A8"/>
    <w:rsid w:val="007E7052"/>
    <w:rsid w:val="007F20A2"/>
    <w:rsid w:val="007F71A4"/>
    <w:rsid w:val="008030EE"/>
    <w:rsid w:val="00812148"/>
    <w:rsid w:val="00814B43"/>
    <w:rsid w:val="0083016A"/>
    <w:rsid w:val="008320E3"/>
    <w:rsid w:val="008458F1"/>
    <w:rsid w:val="00846AAE"/>
    <w:rsid w:val="00867081"/>
    <w:rsid w:val="008714F8"/>
    <w:rsid w:val="008978E8"/>
    <w:rsid w:val="008A02C4"/>
    <w:rsid w:val="008A49A0"/>
    <w:rsid w:val="008A6538"/>
    <w:rsid w:val="008D4FC8"/>
    <w:rsid w:val="008D5A80"/>
    <w:rsid w:val="008E5483"/>
    <w:rsid w:val="008F2012"/>
    <w:rsid w:val="008F4532"/>
    <w:rsid w:val="008F5474"/>
    <w:rsid w:val="0091433D"/>
    <w:rsid w:val="00933CCA"/>
    <w:rsid w:val="0093795C"/>
    <w:rsid w:val="009411E8"/>
    <w:rsid w:val="00952C89"/>
    <w:rsid w:val="009540F4"/>
    <w:rsid w:val="00956B75"/>
    <w:rsid w:val="009777D9"/>
    <w:rsid w:val="009918BB"/>
    <w:rsid w:val="009931F7"/>
    <w:rsid w:val="00994768"/>
    <w:rsid w:val="009A3F4C"/>
    <w:rsid w:val="009B4952"/>
    <w:rsid w:val="009C63EE"/>
    <w:rsid w:val="009D0878"/>
    <w:rsid w:val="009D449D"/>
    <w:rsid w:val="009E545F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603C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203F"/>
    <w:rsid w:val="00BD2DD6"/>
    <w:rsid w:val="00BD55EE"/>
    <w:rsid w:val="00C01C9A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7AFC"/>
    <w:rsid w:val="00CB3192"/>
    <w:rsid w:val="00CC1E5C"/>
    <w:rsid w:val="00CD1043"/>
    <w:rsid w:val="00CE2C76"/>
    <w:rsid w:val="00D046EF"/>
    <w:rsid w:val="00D22E33"/>
    <w:rsid w:val="00D35BBD"/>
    <w:rsid w:val="00D37FAD"/>
    <w:rsid w:val="00D405C6"/>
    <w:rsid w:val="00D5184A"/>
    <w:rsid w:val="00D5386C"/>
    <w:rsid w:val="00D5627D"/>
    <w:rsid w:val="00D6600D"/>
    <w:rsid w:val="00D70757"/>
    <w:rsid w:val="00D728D5"/>
    <w:rsid w:val="00D73C98"/>
    <w:rsid w:val="00D77483"/>
    <w:rsid w:val="00D7797C"/>
    <w:rsid w:val="00D83EA1"/>
    <w:rsid w:val="00D92BA1"/>
    <w:rsid w:val="00DB0B61"/>
    <w:rsid w:val="00DD0F2A"/>
    <w:rsid w:val="00DD2D34"/>
    <w:rsid w:val="00DD467E"/>
    <w:rsid w:val="00DE136D"/>
    <w:rsid w:val="00DE23AF"/>
    <w:rsid w:val="00DE4136"/>
    <w:rsid w:val="00DE4550"/>
    <w:rsid w:val="00DE6534"/>
    <w:rsid w:val="00DF0F24"/>
    <w:rsid w:val="00DF7CF5"/>
    <w:rsid w:val="00DF7F4F"/>
    <w:rsid w:val="00E066EE"/>
    <w:rsid w:val="00E07D28"/>
    <w:rsid w:val="00E10747"/>
    <w:rsid w:val="00E30CB9"/>
    <w:rsid w:val="00E3606A"/>
    <w:rsid w:val="00E379DC"/>
    <w:rsid w:val="00E46808"/>
    <w:rsid w:val="00E54287"/>
    <w:rsid w:val="00E5521B"/>
    <w:rsid w:val="00E6178F"/>
    <w:rsid w:val="00E61D86"/>
    <w:rsid w:val="00E61FB1"/>
    <w:rsid w:val="00E63862"/>
    <w:rsid w:val="00E64DC4"/>
    <w:rsid w:val="00E665C1"/>
    <w:rsid w:val="00E6749F"/>
    <w:rsid w:val="00E72DA3"/>
    <w:rsid w:val="00E97BD9"/>
    <w:rsid w:val="00EA2D47"/>
    <w:rsid w:val="00EE0848"/>
    <w:rsid w:val="00F03B1E"/>
    <w:rsid w:val="00F03F2C"/>
    <w:rsid w:val="00F1202D"/>
    <w:rsid w:val="00F217AB"/>
    <w:rsid w:val="00F3594A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03FAC"/>
  <w15:chartTrackingRefBased/>
  <w15:docId w15:val="{E889D123-FEB9-493D-B732-EA4E49B6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qFormat/>
    <w:rsid w:val="002C0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0C9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605043161E49DAA067251C2BA62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901BA-EC1F-40F0-A82F-18C5CA8A2735}"/>
      </w:docPartPr>
      <w:docPartBody>
        <w:p w:rsidR="00A036BE" w:rsidRDefault="00340E56">
          <w:pPr>
            <w:pStyle w:val="34605043161E49DAA067251C2BA62E8B"/>
          </w:pPr>
          <w:r w:rsidRPr="009D0878">
            <w:t>Address</w:t>
          </w:r>
        </w:p>
      </w:docPartBody>
    </w:docPart>
    <w:docPart>
      <w:docPartPr>
        <w:name w:val="2378EF15C32440DC82688A9F93452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224A-705C-400D-8863-99743A93E90A}"/>
      </w:docPartPr>
      <w:docPartBody>
        <w:p w:rsidR="00A036BE" w:rsidRDefault="00340E56">
          <w:pPr>
            <w:pStyle w:val="2378EF15C32440DC82688A9F934521F5"/>
          </w:pPr>
          <w:r w:rsidRPr="009D0878">
            <w:t>Phone</w:t>
          </w:r>
        </w:p>
      </w:docPartBody>
    </w:docPart>
    <w:docPart>
      <w:docPartPr>
        <w:name w:val="22F8B63C70474A79920C6930E3FE7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5177D-A7CF-4A76-BB60-9ECDE17C7B7C}"/>
      </w:docPartPr>
      <w:docPartBody>
        <w:p w:rsidR="00A036BE" w:rsidRDefault="00340E56">
          <w:pPr>
            <w:pStyle w:val="22F8B63C70474A79920C6930E3FE7134"/>
          </w:pPr>
          <w:r w:rsidRPr="009D0878">
            <w:t>Email</w:t>
          </w:r>
        </w:p>
      </w:docPartBody>
    </w:docPart>
    <w:docPart>
      <w:docPartPr>
        <w:name w:val="727B4720A7E743D1895F988FAC2D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4FA11-7C69-474C-813B-87536EDFBE57}"/>
      </w:docPartPr>
      <w:docPartBody>
        <w:p w:rsidR="00A036BE" w:rsidRDefault="00340E56">
          <w:pPr>
            <w:pStyle w:val="727B4720A7E743D1895F988FAC2DAA67"/>
          </w:pPr>
          <w:r w:rsidRPr="009D0878">
            <w:t>LinkedIn Profile</w:t>
          </w:r>
        </w:p>
      </w:docPartBody>
    </w:docPart>
    <w:docPart>
      <w:docPartPr>
        <w:name w:val="CBBE7594B86C4B5F8FC90C9DB1430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E7CB0-ECD0-4123-AF32-A2A53E1A1CA0}"/>
      </w:docPartPr>
      <w:docPartBody>
        <w:p w:rsidR="00A036BE" w:rsidRDefault="00340E56">
          <w:pPr>
            <w:pStyle w:val="CBBE7594B86C4B5F8FC90C9DB14303C6"/>
          </w:pPr>
          <w:r w:rsidRPr="009D0878">
            <w:t>Twitter/Blog/Portfolio</w:t>
          </w:r>
        </w:p>
      </w:docPartBody>
    </w:docPart>
    <w:docPart>
      <w:docPartPr>
        <w:name w:val="4A389C97A4F84A57A506671913CFD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C49E7-0D81-4898-BFA5-C66306DDCBC8}"/>
      </w:docPartPr>
      <w:docPartBody>
        <w:p w:rsidR="00A036BE" w:rsidRDefault="00340E56">
          <w:pPr>
            <w:pStyle w:val="4A389C97A4F84A57A506671913CFD54F"/>
          </w:pPr>
          <w:r w:rsidRPr="00565B06">
            <w:t>Education</w:t>
          </w:r>
        </w:p>
      </w:docPartBody>
    </w:docPart>
    <w:docPart>
      <w:docPartPr>
        <w:name w:val="F6DFB1A3B8F146FCA79E5608B8B28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0CEE6-1ABB-4AFC-B950-FABA4E6ECECB}"/>
      </w:docPartPr>
      <w:docPartBody>
        <w:p w:rsidR="00A036BE" w:rsidRDefault="00340E56">
          <w:pPr>
            <w:pStyle w:val="F6DFB1A3B8F146FCA79E5608B8B287AC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56"/>
    <w:rsid w:val="000D06E0"/>
    <w:rsid w:val="002A6EB4"/>
    <w:rsid w:val="00340E56"/>
    <w:rsid w:val="00351D43"/>
    <w:rsid w:val="009775E2"/>
    <w:rsid w:val="00986171"/>
    <w:rsid w:val="00A036BE"/>
    <w:rsid w:val="00B865F1"/>
    <w:rsid w:val="00CC28FB"/>
    <w:rsid w:val="00FB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3A86146C54402691D0D4A1D2DF40B6">
    <w:name w:val="CD3A86146C54402691D0D4A1D2DF40B6"/>
  </w:style>
  <w:style w:type="paragraph" w:customStyle="1" w:styleId="86724A3BCA6A4640AF1B125D35774A3F">
    <w:name w:val="86724A3BCA6A4640AF1B125D35774A3F"/>
  </w:style>
  <w:style w:type="paragraph" w:customStyle="1" w:styleId="34605043161E49DAA067251C2BA62E8B">
    <w:name w:val="34605043161E49DAA067251C2BA62E8B"/>
  </w:style>
  <w:style w:type="paragraph" w:customStyle="1" w:styleId="2378EF15C32440DC82688A9F934521F5">
    <w:name w:val="2378EF15C32440DC82688A9F934521F5"/>
  </w:style>
  <w:style w:type="paragraph" w:customStyle="1" w:styleId="22F8B63C70474A79920C6930E3FE7134">
    <w:name w:val="22F8B63C70474A79920C6930E3FE7134"/>
  </w:style>
  <w:style w:type="paragraph" w:customStyle="1" w:styleId="727B4720A7E743D1895F988FAC2DAA67">
    <w:name w:val="727B4720A7E743D1895F988FAC2DAA67"/>
  </w:style>
  <w:style w:type="paragraph" w:customStyle="1" w:styleId="CBBE7594B86C4B5F8FC90C9DB14303C6">
    <w:name w:val="CBBE7594B86C4B5F8FC90C9DB14303C6"/>
  </w:style>
  <w:style w:type="paragraph" w:customStyle="1" w:styleId="451CD33D095F402D80A39E47A8C448D6">
    <w:name w:val="451CD33D095F402D80A39E47A8C448D6"/>
  </w:style>
  <w:style w:type="paragraph" w:customStyle="1" w:styleId="DE84378261704AFD8B0ADAC950FFC60D">
    <w:name w:val="DE84378261704AFD8B0ADAC950FFC60D"/>
  </w:style>
  <w:style w:type="paragraph" w:customStyle="1" w:styleId="4A389C97A4F84A57A506671913CFD54F">
    <w:name w:val="4A389C97A4F84A57A506671913CFD54F"/>
  </w:style>
  <w:style w:type="paragraph" w:customStyle="1" w:styleId="CC965B9EB83640F28D657BEDF9BA8274">
    <w:name w:val="CC965B9EB83640F28D657BEDF9BA82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BBF1598E2B34BB2B7E00ADE2237DA00">
    <w:name w:val="3BBF1598E2B34BB2B7E00ADE2237DA00"/>
  </w:style>
  <w:style w:type="paragraph" w:customStyle="1" w:styleId="DBDD948CFE3E4451AF8958FF98F03D2D">
    <w:name w:val="DBDD948CFE3E4451AF8958FF98F03D2D"/>
  </w:style>
  <w:style w:type="paragraph" w:customStyle="1" w:styleId="673C1C9FD1D84014BC886D9FCF088EDA">
    <w:name w:val="673C1C9FD1D84014BC886D9FCF088EDA"/>
  </w:style>
  <w:style w:type="paragraph" w:customStyle="1" w:styleId="045FD583D0794E2F98B27DAA2D380B49">
    <w:name w:val="045FD583D0794E2F98B27DAA2D380B49"/>
  </w:style>
  <w:style w:type="paragraph" w:customStyle="1" w:styleId="DAD48A50EF87404C8192831E1F2D45B4">
    <w:name w:val="DAD48A50EF87404C8192831E1F2D45B4"/>
  </w:style>
  <w:style w:type="paragraph" w:customStyle="1" w:styleId="921FD6DF98ED40799840532A3B38ABBC">
    <w:name w:val="921FD6DF98ED40799840532A3B38ABBC"/>
  </w:style>
  <w:style w:type="paragraph" w:customStyle="1" w:styleId="CD42F87B672C47E59C96119B5D94B088">
    <w:name w:val="CD42F87B672C47E59C96119B5D94B088"/>
  </w:style>
  <w:style w:type="paragraph" w:customStyle="1" w:styleId="C4DAD0D061BC479EBF7D8AE6250E36DE">
    <w:name w:val="C4DAD0D061BC479EBF7D8AE6250E36DE"/>
  </w:style>
  <w:style w:type="paragraph" w:customStyle="1" w:styleId="803D99C6FAE1471C94624BB12D620BCD">
    <w:name w:val="803D99C6FAE1471C94624BB12D620BCD"/>
  </w:style>
  <w:style w:type="paragraph" w:customStyle="1" w:styleId="F6DFB1A3B8F146FCA79E5608B8B287AC">
    <w:name w:val="F6DFB1A3B8F146FCA79E5608B8B287AC"/>
  </w:style>
  <w:style w:type="paragraph" w:customStyle="1" w:styleId="B2646F57B8334D29A31BD61FE84AEB95">
    <w:name w:val="B2646F57B8334D29A31BD61FE84AEB95"/>
  </w:style>
  <w:style w:type="paragraph" w:customStyle="1" w:styleId="1C917F91EC6843738E266927CF10C8B4">
    <w:name w:val="1C917F91EC6843738E266927CF10C8B4"/>
  </w:style>
  <w:style w:type="paragraph" w:customStyle="1" w:styleId="EDA08597166544A6A3793B75D6E045AB">
    <w:name w:val="EDA08597166544A6A3793B75D6E045AB"/>
  </w:style>
  <w:style w:type="paragraph" w:customStyle="1" w:styleId="B4F3B79D34AB4A0F809241A70BF971C1">
    <w:name w:val="B4F3B79D34AB4A0F809241A70BF971C1"/>
  </w:style>
  <w:style w:type="paragraph" w:customStyle="1" w:styleId="7B5668EDDFDA4B2D9DD4C614970992BE">
    <w:name w:val="7B5668EDDFDA4B2D9DD4C614970992BE"/>
  </w:style>
  <w:style w:type="paragraph" w:customStyle="1" w:styleId="FF7A7F4EBF544367B90CC6AD1A8BBD83">
    <w:name w:val="FF7A7F4EBF544367B90CC6AD1A8BBD83"/>
  </w:style>
  <w:style w:type="paragraph" w:customStyle="1" w:styleId="78AC84E4EE584043BE6C19ABAC08CB7B">
    <w:name w:val="78AC84E4EE584043BE6C19ABAC08CB7B"/>
  </w:style>
  <w:style w:type="paragraph" w:customStyle="1" w:styleId="03C25F36C135446E949E633E92CDCE06">
    <w:name w:val="03C25F36C135446E949E633E92CDCE06"/>
  </w:style>
  <w:style w:type="paragraph" w:customStyle="1" w:styleId="11701E0935CD4E298A5C6744DCC8CB0C">
    <w:name w:val="11701E0935CD4E298A5C6744DCC8CB0C"/>
  </w:style>
  <w:style w:type="paragraph" w:customStyle="1" w:styleId="E3D72E8EC360494CB99AAE9DDDD68536">
    <w:name w:val="E3D72E8EC360494CB99AAE9DDDD68536"/>
  </w:style>
  <w:style w:type="paragraph" w:customStyle="1" w:styleId="C520472284F74E51B7CA21052E8B7E54">
    <w:name w:val="C520472284F74E51B7CA21052E8B7E54"/>
  </w:style>
  <w:style w:type="paragraph" w:customStyle="1" w:styleId="656FF1F4CE834E709CEECB71E671843B">
    <w:name w:val="656FF1F4CE834E709CEECB71E671843B"/>
  </w:style>
  <w:style w:type="paragraph" w:customStyle="1" w:styleId="441C534679B140EFA4B6B0CAE989A4B0">
    <w:name w:val="441C534679B140EFA4B6B0CAE989A4B0"/>
  </w:style>
  <w:style w:type="paragraph" w:customStyle="1" w:styleId="0EDAC67FC89F48119FCC826CDA0A8E89">
    <w:name w:val="0EDAC67FC89F48119FCC826CDA0A8E89"/>
  </w:style>
  <w:style w:type="paragraph" w:customStyle="1" w:styleId="CFD041540A954F93B2906A7CD838EAF8">
    <w:name w:val="CFD041540A954F93B2906A7CD838EAF8"/>
  </w:style>
  <w:style w:type="paragraph" w:customStyle="1" w:styleId="1F608201288C48E2BCE289591D344441">
    <w:name w:val="1F608201288C48E2BCE289591D344441"/>
  </w:style>
  <w:style w:type="paragraph" w:customStyle="1" w:styleId="2D3B39074E0F4FCABD57A5BC73C87B86">
    <w:name w:val="2D3B39074E0F4FCABD57A5BC73C87B86"/>
  </w:style>
  <w:style w:type="paragraph" w:customStyle="1" w:styleId="ED984093EF1D46F5BDBE98BE48C61300">
    <w:name w:val="ED984093EF1D46F5BDBE98BE48C61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 Davies Close, Kettering, Northamptonshire, NN157RE</CompanyAddress>
  <CompanyPhone>07800534808</CompanyPhone>
  <CompanyFax/>
  <CompanyEmail>araju5500@gmail.com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7408E-C55E-4F8F-8BB0-FA941E0C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47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>https:/www.linkedin.com/in/amalamol-raju-1a387b158</cp:keywords>
  <dc:description/>
  <cp:lastModifiedBy>Amalamol Raju</cp:lastModifiedBy>
  <cp:revision>5</cp:revision>
  <dcterms:created xsi:type="dcterms:W3CDTF">2018-10-11T20:58:00Z</dcterms:created>
  <dcterms:modified xsi:type="dcterms:W3CDTF">2018-10-27T21:51:00Z</dcterms:modified>
  <cp:category/>
  <cp:contentStatus>https://araju55.github.io/</cp:contentStatus>
</cp:coreProperties>
</file>